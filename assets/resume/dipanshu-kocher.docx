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95"/>
        <w:gridCol w:w="4795"/>
      </w:tblGrid>
      <w:tr w:rsidR="00910CBB" w:rsidTr="0074620D">
        <w:trPr>
          <w:trHeight w:val="66"/>
        </w:trPr>
        <w:tc>
          <w:tcPr>
            <w:tcW w:w="5000" w:type="pct"/>
            <w:gridSpan w:val="2"/>
            <w:shd w:val="clear" w:color="auto" w:fill="auto"/>
            <w:vAlign w:val="bottom"/>
          </w:tcPr>
          <w:sdt>
            <w:sdtPr>
              <w:rPr>
                <w:color w:val="auto"/>
                <w:sz w:val="36"/>
              </w:rPr>
              <w:id w:val="5444133"/>
              <w:placeholder>
                <w:docPart w:val="67A0E9A7FBB44A89BD90C031A8941D50"/>
              </w:placeholder>
            </w:sdtPr>
            <w:sdtEndPr/>
            <w:sdtContent>
              <w:p w:rsidR="00A42E08" w:rsidRDefault="008E20D4" w:rsidP="00BD12CF">
                <w:pPr>
                  <w:pStyle w:val="Name"/>
                  <w:rPr>
                    <w:color w:val="auto"/>
                    <w:sz w:val="36"/>
                  </w:rPr>
                </w:pPr>
                <w:r>
                  <w:rPr>
                    <w:color w:val="auto"/>
                    <w:sz w:val="36"/>
                  </w:rPr>
                  <w:t>Dipanshu Kocher</w:t>
                </w:r>
              </w:p>
              <w:p w:rsidR="00910CBB" w:rsidRPr="006F780D" w:rsidRDefault="005F79B1" w:rsidP="00AB3BDF">
                <w:pPr>
                  <w:pStyle w:val="Name"/>
                  <w:rPr>
                    <w:color w:val="auto"/>
                    <w:sz w:val="36"/>
                  </w:rPr>
                </w:pPr>
                <w:r w:rsidRPr="005F79B1">
                  <w:rPr>
                    <w:b w:val="0"/>
                    <w:color w:val="auto"/>
                    <w:sz w:val="20"/>
                  </w:rPr>
                  <w:t>(</w:t>
                </w:r>
                <w:r w:rsidR="008E20D4">
                  <w:rPr>
                    <w:b w:val="0"/>
                    <w:color w:val="auto"/>
                    <w:sz w:val="20"/>
                  </w:rPr>
                  <w:t>Front End Developer</w:t>
                </w:r>
                <w:r w:rsidRPr="005F79B1">
                  <w:rPr>
                    <w:b w:val="0"/>
                    <w:color w:val="auto"/>
                    <w:sz w:val="20"/>
                  </w:rPr>
                  <w:t>)</w:t>
                </w:r>
              </w:p>
            </w:sdtContent>
          </w:sdt>
        </w:tc>
      </w:tr>
      <w:tr w:rsidR="00910CBB" w:rsidRPr="00CE47AA" w:rsidTr="00BD12CF">
        <w:trPr>
          <w:trHeight w:val="598"/>
        </w:trPr>
        <w:tc>
          <w:tcPr>
            <w:tcW w:w="2500" w:type="pct"/>
            <w:shd w:val="clear" w:color="auto" w:fill="auto"/>
            <w:vAlign w:val="bottom"/>
          </w:tcPr>
          <w:sdt>
            <w:sdtPr>
              <w:rPr>
                <w:rStyle w:val="PersonalInfoChar"/>
                <w:sz w:val="22"/>
              </w:rPr>
              <w:id w:val="5444137"/>
              <w:placeholder>
                <w:docPart w:val="8D14765232524D269F4F3860FDE4088A"/>
              </w:placeholder>
            </w:sdtPr>
            <w:sdtEndPr>
              <w:rPr>
                <w:rStyle w:val="PersonalInfoChar"/>
              </w:rPr>
            </w:sdtEndPr>
            <w:sdtContent>
              <w:p w:rsidR="00B13F8A" w:rsidRDefault="007D060A">
                <w:pPr>
                  <w:rPr>
                    <w:rStyle w:val="PersonalInfoChar"/>
                    <w:sz w:val="22"/>
                  </w:rPr>
                </w:pPr>
                <w:hyperlink r:id="rId9" w:history="1">
                  <w:r w:rsidRPr="008771A5">
                    <w:rPr>
                      <w:rStyle w:val="Hyperlink"/>
                      <w:b/>
                    </w:rPr>
                    <w:t>Dipanshukocher2796@gmail.com</w:t>
                  </w:r>
                </w:hyperlink>
              </w:p>
              <w:p w:rsidR="00910CBB" w:rsidRPr="00B13F8A" w:rsidRDefault="002A7FAD" w:rsidP="002A7FAD">
                <w:pPr>
                  <w:rPr>
                    <w:b/>
                    <w:color w:val="262626" w:themeColor="text1" w:themeTint="D9"/>
                  </w:rPr>
                </w:pPr>
                <w:r>
                  <w:rPr>
                    <w:rStyle w:val="PersonalInfoChar"/>
                    <w:sz w:val="22"/>
                  </w:rPr>
                  <w:t>9886411787 ,9034808694</w:t>
                </w:r>
                <w:r w:rsidR="008E20D4">
                  <w:rPr>
                    <w:rStyle w:val="PersonalInfoChar"/>
                    <w:sz w:val="22"/>
                  </w:rPr>
                  <w:t xml:space="preserve"> </w:t>
                </w:r>
              </w:p>
            </w:sdtContent>
          </w:sdt>
        </w:tc>
        <w:tc>
          <w:tcPr>
            <w:tcW w:w="2500" w:type="pct"/>
            <w:shd w:val="clear" w:color="auto" w:fill="auto"/>
            <w:vAlign w:val="bottom"/>
          </w:tcPr>
          <w:sdt>
            <w:sdtPr>
              <w:rPr>
                <w:b w:val="0"/>
                <w:color w:val="262626" w:themeColor="text1" w:themeTint="D9"/>
                <w:sz w:val="22"/>
              </w:rPr>
              <w:id w:val="5444139"/>
              <w:placeholder>
                <w:docPart w:val="086085498E3D44C1A077AAED25934FAA"/>
              </w:placeholder>
            </w:sdtPr>
            <w:sdtEndPr/>
            <w:sdtContent>
              <w:p w:rsidR="00934166" w:rsidRDefault="00B421D9" w:rsidP="00BE4651">
                <w:pPr>
                  <w:pStyle w:val="PersonalInfoRight"/>
                  <w:rPr>
                    <w:sz w:val="22"/>
                  </w:rPr>
                </w:pPr>
                <w:r>
                  <w:rPr>
                    <w:sz w:val="22"/>
                  </w:rPr>
                  <w:t>Aggregate : 66 approx</w:t>
                </w:r>
                <w:r w:rsidR="00934166">
                  <w:rPr>
                    <w:sz w:val="22"/>
                  </w:rPr>
                  <w:t>%</w:t>
                </w:r>
              </w:p>
              <w:p w:rsidR="00910CBB" w:rsidRPr="00CE47AA" w:rsidRDefault="00EA23C6" w:rsidP="008E20D4">
                <w:pPr>
                  <w:pStyle w:val="PersonalInfoRight"/>
                  <w:rPr>
                    <w:sz w:val="22"/>
                  </w:rPr>
                </w:pPr>
                <w:r>
                  <w:rPr>
                    <w:sz w:val="22"/>
                  </w:rPr>
                  <w:t>101/28,13</w:t>
                </w:r>
                <w:r w:rsidRPr="00EA23C6">
                  <w:rPr>
                    <w:sz w:val="22"/>
                    <w:vertAlign w:val="superscript"/>
                  </w:rPr>
                  <w:t>th</w:t>
                </w:r>
                <w:r>
                  <w:rPr>
                    <w:sz w:val="22"/>
                  </w:rPr>
                  <w:t xml:space="preserve"> cross, Teacher’s colony, Jakksandra, 1</w:t>
                </w:r>
                <w:r w:rsidRPr="00EA23C6">
                  <w:rPr>
                    <w:sz w:val="22"/>
                    <w:vertAlign w:val="superscript"/>
                  </w:rPr>
                  <w:t>st</w:t>
                </w:r>
                <w:r>
                  <w:rPr>
                    <w:sz w:val="22"/>
                  </w:rPr>
                  <w:t xml:space="preserve"> Block Koramangala, Bengaluru, Karnataka - 560034</w:t>
                </w:r>
              </w:p>
            </w:sdtContent>
          </w:sdt>
        </w:tc>
      </w:tr>
      <w:tr w:rsidR="00910CBB" w:rsidTr="00BD12CF">
        <w:trPr>
          <w:trHeight w:val="216"/>
        </w:trPr>
        <w:tc>
          <w:tcPr>
            <w:tcW w:w="5000" w:type="pct"/>
            <w:gridSpan w:val="2"/>
            <w:shd w:val="clear" w:color="auto" w:fill="auto"/>
          </w:tcPr>
          <w:p w:rsidR="00910CBB" w:rsidRPr="00322E88" w:rsidRDefault="00910CBB">
            <w:pPr>
              <w:rPr>
                <w:sz w:val="12"/>
              </w:rPr>
            </w:pPr>
          </w:p>
        </w:tc>
      </w:tr>
      <w:tr w:rsidR="00BD12CF" w:rsidRPr="00A53DDE" w:rsidTr="00301D1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EEF9"/>
          </w:tcPr>
          <w:p w:rsidR="00BD12CF" w:rsidRPr="00A53DDE" w:rsidRDefault="00BD12CF" w:rsidP="00BD12CF">
            <w:pPr>
              <w:rPr>
                <w:sz w:val="16"/>
                <w:szCs w:val="16"/>
              </w:rPr>
            </w:pPr>
            <w:r>
              <w:rPr>
                <w:b/>
                <w:sz w:val="26"/>
                <w:szCs w:val="26"/>
              </w:rPr>
              <w:t>CAREER</w:t>
            </w:r>
            <w:r w:rsidR="009C18F1">
              <w:rPr>
                <w:b/>
                <w:sz w:val="26"/>
                <w:szCs w:val="26"/>
              </w:rPr>
              <w:t xml:space="preserve"> SNAPSHOT &amp;</w:t>
            </w:r>
            <w:r>
              <w:rPr>
                <w:b/>
                <w:sz w:val="26"/>
                <w:szCs w:val="26"/>
              </w:rPr>
              <w:t xml:space="preserve"> OBJECTIVE</w:t>
            </w:r>
          </w:p>
        </w:tc>
      </w:tr>
    </w:tbl>
    <w:p w:rsidR="00BD12CF" w:rsidRPr="00BD12CF" w:rsidRDefault="00BD12CF" w:rsidP="00BD12CF">
      <w:pPr>
        <w:jc w:val="both"/>
        <w:rPr>
          <w:sz w:val="2"/>
        </w:rPr>
      </w:pPr>
    </w:p>
    <w:p w:rsidR="0036130B" w:rsidRDefault="00A321E7" w:rsidP="00E27758">
      <w:pPr>
        <w:spacing w:after="0" w:line="240" w:lineRule="auto"/>
        <w:jc w:val="both"/>
        <w:rPr>
          <w:rStyle w:val="PersonalInfoChar"/>
          <w:b w:val="0"/>
          <w:sz w:val="22"/>
        </w:rPr>
      </w:pPr>
      <w:r w:rsidRPr="00A321E7">
        <w:rPr>
          <w:rStyle w:val="PersonalInfoChar"/>
          <w:b w:val="0"/>
          <w:sz w:val="22"/>
        </w:rPr>
        <w:t xml:space="preserve">Extensive </w:t>
      </w:r>
      <w:r w:rsidR="00573CE5">
        <w:rPr>
          <w:rStyle w:val="PersonalInfoChar"/>
          <w:sz w:val="22"/>
        </w:rPr>
        <w:t>2</w:t>
      </w:r>
      <w:r w:rsidR="002A7FAD">
        <w:rPr>
          <w:rStyle w:val="PersonalInfoChar"/>
          <w:sz w:val="22"/>
        </w:rPr>
        <w:t>.2</w:t>
      </w:r>
      <w:r w:rsidRPr="00651279">
        <w:rPr>
          <w:rStyle w:val="PersonalInfoChar"/>
          <w:sz w:val="22"/>
        </w:rPr>
        <w:t xml:space="preserve"> Year working </w:t>
      </w:r>
      <w:r w:rsidR="00651279">
        <w:rPr>
          <w:rStyle w:val="PersonalInfoChar"/>
          <w:sz w:val="22"/>
        </w:rPr>
        <w:t>Exp</w:t>
      </w:r>
      <w:r w:rsidR="008E20D4">
        <w:rPr>
          <w:rStyle w:val="PersonalInfoChar"/>
          <w:b w:val="0"/>
          <w:sz w:val="22"/>
        </w:rPr>
        <w:t xml:space="preserve"> in UI / UX Front-End Development </w:t>
      </w:r>
    </w:p>
    <w:p w:rsidR="004F624C" w:rsidRPr="004F624C" w:rsidRDefault="004F624C" w:rsidP="00E27758">
      <w:pPr>
        <w:spacing w:after="0" w:line="240" w:lineRule="auto"/>
        <w:jc w:val="both"/>
        <w:rPr>
          <w:rStyle w:val="PersonalInfoChar"/>
          <w:b w:val="0"/>
          <w:sz w:val="10"/>
        </w:rPr>
      </w:pPr>
    </w:p>
    <w:p w:rsidR="0036130B" w:rsidRDefault="008765D8" w:rsidP="00E27758">
      <w:pPr>
        <w:spacing w:after="0" w:line="240" w:lineRule="auto"/>
        <w:jc w:val="both"/>
      </w:pPr>
      <w:r>
        <w:rPr>
          <w:rStyle w:val="PersonalInfoChar"/>
          <w:b w:val="0"/>
          <w:sz w:val="22"/>
        </w:rPr>
        <w:t>E</w:t>
      </w:r>
      <w:r w:rsidR="0036130B" w:rsidRPr="0036130B">
        <w:rPr>
          <w:rStyle w:val="PersonalInfoChar"/>
          <w:b w:val="0"/>
          <w:sz w:val="22"/>
        </w:rPr>
        <w:t xml:space="preserve">xperience </w:t>
      </w:r>
      <w:r>
        <w:rPr>
          <w:rStyle w:val="PersonalInfoChar"/>
          <w:b w:val="0"/>
          <w:sz w:val="22"/>
        </w:rPr>
        <w:t>in</w:t>
      </w:r>
      <w:r w:rsidR="0036130B" w:rsidRPr="0036130B">
        <w:rPr>
          <w:rStyle w:val="PersonalInfoChar"/>
          <w:b w:val="0"/>
          <w:sz w:val="22"/>
        </w:rPr>
        <w:t xml:space="preserve"> technologies like</w:t>
      </w:r>
      <w:r w:rsidR="002A7FAD">
        <w:rPr>
          <w:rStyle w:val="PersonalInfoChar"/>
          <w:b w:val="0"/>
          <w:sz w:val="22"/>
        </w:rPr>
        <w:t xml:space="preserve"> </w:t>
      </w:r>
      <w:r w:rsidR="002A7FAD" w:rsidRPr="002A7FAD">
        <w:rPr>
          <w:rStyle w:val="PersonalInfoChar"/>
          <w:sz w:val="22"/>
        </w:rPr>
        <w:t>Angular4</w:t>
      </w:r>
      <w:r w:rsidR="002A7FAD">
        <w:rPr>
          <w:rStyle w:val="PersonalInfoChar"/>
          <w:b w:val="0"/>
          <w:sz w:val="22"/>
        </w:rPr>
        <w:t>,</w:t>
      </w:r>
      <w:r w:rsidR="00EA23C6">
        <w:rPr>
          <w:rStyle w:val="PersonalInfoChar"/>
          <w:b w:val="0"/>
          <w:sz w:val="22"/>
        </w:rPr>
        <w:t xml:space="preserve"> </w:t>
      </w:r>
      <w:r w:rsidR="00EA23C6" w:rsidRPr="00EA23C6">
        <w:rPr>
          <w:rStyle w:val="PersonalInfoChar"/>
          <w:sz w:val="22"/>
        </w:rPr>
        <w:t>Angular</w:t>
      </w:r>
      <w:r w:rsidR="00EA23C6">
        <w:rPr>
          <w:rStyle w:val="PersonalInfoChar"/>
          <w:sz w:val="22"/>
        </w:rPr>
        <w:t xml:space="preserve"> </w:t>
      </w:r>
      <w:r w:rsidR="00EA23C6" w:rsidRPr="00EA23C6">
        <w:rPr>
          <w:rStyle w:val="PersonalInfoChar"/>
          <w:sz w:val="22"/>
        </w:rPr>
        <w:t>JS</w:t>
      </w:r>
      <w:r w:rsidR="00EA23C6">
        <w:rPr>
          <w:rStyle w:val="PersonalInfoChar"/>
          <w:sz w:val="22"/>
        </w:rPr>
        <w:t>( Basic ),</w:t>
      </w:r>
      <w:r w:rsidR="002A7FAD">
        <w:rPr>
          <w:rStyle w:val="PersonalInfoChar"/>
          <w:b w:val="0"/>
          <w:sz w:val="22"/>
        </w:rPr>
        <w:t xml:space="preserve"> </w:t>
      </w:r>
      <w:r w:rsidR="00EA23C6" w:rsidRPr="005C62AF">
        <w:rPr>
          <w:rStyle w:val="PersonalInfoChar"/>
          <w:sz w:val="22"/>
        </w:rPr>
        <w:t>JQuery,</w:t>
      </w:r>
      <w:r w:rsidR="00EA23C6">
        <w:rPr>
          <w:rStyle w:val="PersonalInfoChar"/>
          <w:sz w:val="22"/>
        </w:rPr>
        <w:t xml:space="preserve"> Ajax,</w:t>
      </w:r>
      <w:r w:rsidR="00EA23C6">
        <w:rPr>
          <w:rStyle w:val="PersonalInfoChar"/>
          <w:sz w:val="22"/>
        </w:rPr>
        <w:t xml:space="preserve"> </w:t>
      </w:r>
      <w:r w:rsidR="002A7FAD" w:rsidRPr="002A7FAD">
        <w:rPr>
          <w:rStyle w:val="PersonalInfoChar"/>
          <w:sz w:val="22"/>
        </w:rPr>
        <w:t>Material Design</w:t>
      </w:r>
      <w:r w:rsidR="002A7FAD">
        <w:rPr>
          <w:rStyle w:val="PersonalInfoChar"/>
          <w:b w:val="0"/>
          <w:sz w:val="22"/>
        </w:rPr>
        <w:t xml:space="preserve">, </w:t>
      </w:r>
      <w:r w:rsidR="0036130B" w:rsidRPr="005C62AF">
        <w:rPr>
          <w:rStyle w:val="PersonalInfoChar"/>
          <w:sz w:val="22"/>
        </w:rPr>
        <w:t>CSS,</w:t>
      </w:r>
      <w:r w:rsidR="00EA23C6">
        <w:rPr>
          <w:rStyle w:val="PersonalInfoChar"/>
          <w:sz w:val="22"/>
        </w:rPr>
        <w:t xml:space="preserve"> SASS, Java S</w:t>
      </w:r>
      <w:r w:rsidR="0036130B" w:rsidRPr="005C62AF">
        <w:rPr>
          <w:rStyle w:val="PersonalInfoChar"/>
          <w:sz w:val="22"/>
        </w:rPr>
        <w:t xml:space="preserve">cript, </w:t>
      </w:r>
      <w:r w:rsidR="00E72EEA">
        <w:rPr>
          <w:rStyle w:val="PersonalInfoChar"/>
          <w:sz w:val="22"/>
        </w:rPr>
        <w:t xml:space="preserve"> HTML, </w:t>
      </w:r>
      <w:r w:rsidR="00CF7EAC">
        <w:rPr>
          <w:rStyle w:val="PersonalInfoChar"/>
          <w:sz w:val="22"/>
        </w:rPr>
        <w:t>Bootstrap</w:t>
      </w:r>
      <w:r w:rsidR="00CD7A8A">
        <w:rPr>
          <w:rStyle w:val="PersonalInfoChar"/>
          <w:sz w:val="22"/>
        </w:rPr>
        <w:t>3, Bootstrap4(beta)</w:t>
      </w:r>
      <w:r w:rsidR="00D14448">
        <w:rPr>
          <w:rStyle w:val="PersonalInfoChar"/>
          <w:sz w:val="22"/>
        </w:rPr>
        <w:t>, Wordpress</w:t>
      </w:r>
      <w:bookmarkStart w:id="0" w:name="_GoBack"/>
      <w:bookmarkEnd w:id="0"/>
      <w:r w:rsidR="00EA23C6">
        <w:rPr>
          <w:rStyle w:val="PersonalInfoChar"/>
          <w:b w:val="0"/>
          <w:sz w:val="22"/>
        </w:rPr>
        <w:t xml:space="preserve"> for Web App</w:t>
      </w:r>
      <w:r w:rsidR="0036130B" w:rsidRPr="0036130B">
        <w:rPr>
          <w:rStyle w:val="PersonalInfoChar"/>
          <w:b w:val="0"/>
          <w:sz w:val="22"/>
        </w:rPr>
        <w:t>s and Websites.</w:t>
      </w:r>
    </w:p>
    <w:p w:rsidR="004F624C" w:rsidRPr="004F624C" w:rsidRDefault="004F624C" w:rsidP="00E27758">
      <w:pPr>
        <w:spacing w:after="0" w:line="240" w:lineRule="auto"/>
        <w:jc w:val="both"/>
        <w:rPr>
          <w:sz w:val="10"/>
        </w:rPr>
      </w:pPr>
    </w:p>
    <w:p w:rsidR="0036130B" w:rsidRDefault="0036130B" w:rsidP="00E27758">
      <w:pPr>
        <w:spacing w:after="0" w:line="240" w:lineRule="auto"/>
        <w:jc w:val="both"/>
        <w:rPr>
          <w:rStyle w:val="PersonalInfoChar"/>
          <w:b w:val="0"/>
          <w:sz w:val="22"/>
        </w:rPr>
      </w:pPr>
      <w:r w:rsidRPr="0036130B">
        <w:rPr>
          <w:rStyle w:val="PersonalInfoChar"/>
          <w:b w:val="0"/>
          <w:sz w:val="22"/>
        </w:rPr>
        <w:t xml:space="preserve">I </w:t>
      </w:r>
      <w:r w:rsidR="008E20D4">
        <w:rPr>
          <w:rStyle w:val="PersonalInfoChar"/>
          <w:b w:val="0"/>
          <w:sz w:val="22"/>
        </w:rPr>
        <w:t xml:space="preserve">have been working on the UI </w:t>
      </w:r>
      <w:r w:rsidRPr="0036130B">
        <w:rPr>
          <w:rStyle w:val="PersonalInfoChar"/>
          <w:b w:val="0"/>
          <w:sz w:val="22"/>
        </w:rPr>
        <w:t xml:space="preserve"> Design</w:t>
      </w:r>
      <w:r w:rsidR="008E20D4">
        <w:rPr>
          <w:rStyle w:val="PersonalInfoChar"/>
          <w:b w:val="0"/>
          <w:sz w:val="22"/>
        </w:rPr>
        <w:t>/Development for the Websites , Landing Pages and Web</w:t>
      </w:r>
      <w:r w:rsidR="00EA23C6">
        <w:rPr>
          <w:rStyle w:val="PersonalInfoChar"/>
          <w:b w:val="0"/>
          <w:sz w:val="22"/>
        </w:rPr>
        <w:t xml:space="preserve"> </w:t>
      </w:r>
      <w:r w:rsidR="008E20D4">
        <w:rPr>
          <w:rStyle w:val="PersonalInfoChar"/>
          <w:b w:val="0"/>
          <w:sz w:val="22"/>
        </w:rPr>
        <w:t>APPs.</w:t>
      </w:r>
    </w:p>
    <w:p w:rsidR="00BE4BC8" w:rsidRPr="00BE4BC8" w:rsidRDefault="00BE4BC8" w:rsidP="00E27758">
      <w:pPr>
        <w:spacing w:after="0" w:line="240" w:lineRule="auto"/>
        <w:jc w:val="both"/>
        <w:rPr>
          <w:rStyle w:val="PersonalInfoChar"/>
          <w:b w:val="0"/>
          <w:sz w:val="10"/>
        </w:rPr>
      </w:pPr>
    </w:p>
    <w:p w:rsidR="00BE4BC8" w:rsidRDefault="00CF7EAC" w:rsidP="00E27758">
      <w:pPr>
        <w:spacing w:after="0" w:line="240" w:lineRule="auto"/>
        <w:jc w:val="both"/>
        <w:rPr>
          <w:rStyle w:val="PersonalInfoChar"/>
          <w:b w:val="0"/>
          <w:sz w:val="22"/>
        </w:rPr>
      </w:pPr>
      <w:r>
        <w:rPr>
          <w:rStyle w:val="PersonalInfoChar"/>
          <w:b w:val="0"/>
          <w:sz w:val="22"/>
        </w:rPr>
        <w:t xml:space="preserve">I understand and worked on </w:t>
      </w:r>
      <w:r w:rsidR="00BE4BC8" w:rsidRPr="0036130B">
        <w:rPr>
          <w:rStyle w:val="PersonalInfoChar"/>
          <w:b w:val="0"/>
          <w:sz w:val="22"/>
        </w:rPr>
        <w:t>very basi</w:t>
      </w:r>
      <w:r w:rsidR="00EA23C6">
        <w:rPr>
          <w:rStyle w:val="PersonalInfoChar"/>
          <w:b w:val="0"/>
          <w:sz w:val="22"/>
        </w:rPr>
        <w:t>c backend coding experience in PHP</w:t>
      </w:r>
      <w:r w:rsidR="00BE4BC8" w:rsidRPr="0036130B">
        <w:rPr>
          <w:rStyle w:val="PersonalInfoChar"/>
          <w:b w:val="0"/>
          <w:sz w:val="22"/>
        </w:rPr>
        <w:t>.</w:t>
      </w:r>
    </w:p>
    <w:p w:rsidR="00C2561B" w:rsidRPr="00C2561B" w:rsidRDefault="00C2561B" w:rsidP="00E27758">
      <w:pPr>
        <w:spacing w:after="0" w:line="240" w:lineRule="auto"/>
        <w:jc w:val="both"/>
        <w:rPr>
          <w:rStyle w:val="PersonalInfoChar"/>
          <w:b w:val="0"/>
          <w:sz w:val="10"/>
        </w:rPr>
      </w:pPr>
    </w:p>
    <w:p w:rsidR="005B6BF3" w:rsidRDefault="00C81ED1" w:rsidP="00E27758">
      <w:pPr>
        <w:spacing w:after="0" w:line="240" w:lineRule="auto"/>
        <w:jc w:val="both"/>
        <w:rPr>
          <w:rStyle w:val="PersonalInfoChar"/>
          <w:b w:val="0"/>
          <w:sz w:val="22"/>
        </w:rPr>
      </w:pPr>
      <w:r w:rsidRPr="00C81ED1">
        <w:rPr>
          <w:rStyle w:val="PersonalInfoChar"/>
          <w:b w:val="0"/>
          <w:sz w:val="22"/>
        </w:rPr>
        <w:t>Always ready to learn new things quickly to improve my Skills.</w:t>
      </w:r>
    </w:p>
    <w:p w:rsidR="00C81ED1" w:rsidRPr="0036130B" w:rsidRDefault="00C81ED1" w:rsidP="0036130B">
      <w:pPr>
        <w:spacing w:after="0" w:line="240" w:lineRule="auto"/>
        <w:rPr>
          <w:rStyle w:val="PersonalInfoChar"/>
          <w:b w:val="0"/>
          <w:sz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BD12CF" w:rsidRPr="00A53DDE" w:rsidTr="00301D1C">
        <w:trPr>
          <w:trHeight w:val="203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EEF9"/>
          </w:tcPr>
          <w:p w:rsidR="00BD12CF" w:rsidRPr="00A53DDE" w:rsidRDefault="00BF6A37" w:rsidP="00320654">
            <w:pPr>
              <w:rPr>
                <w:sz w:val="16"/>
                <w:szCs w:val="16"/>
              </w:rPr>
            </w:pPr>
            <w:r>
              <w:rPr>
                <w:b/>
                <w:sz w:val="26"/>
                <w:szCs w:val="26"/>
              </w:rPr>
              <w:t>JOB</w:t>
            </w:r>
            <w:r w:rsidR="00BD12CF">
              <w:rPr>
                <w:b/>
                <w:sz w:val="26"/>
                <w:szCs w:val="26"/>
              </w:rPr>
              <w:t xml:space="preserve"> EXPERIENCE</w:t>
            </w:r>
          </w:p>
        </w:tc>
      </w:tr>
    </w:tbl>
    <w:p w:rsidR="00BD12CF" w:rsidRPr="00322E88" w:rsidRDefault="00BD12CF" w:rsidP="00BD12CF">
      <w:pPr>
        <w:jc w:val="both"/>
        <w:rPr>
          <w:sz w:val="2"/>
        </w:rPr>
      </w:pPr>
    </w:p>
    <w:p w:rsidR="00D8391F" w:rsidRDefault="00BD12CF" w:rsidP="00BD12CF">
      <w:pPr>
        <w:spacing w:after="0" w:line="240" w:lineRule="auto"/>
      </w:pPr>
      <w:r w:rsidRPr="00CE47AA">
        <w:rPr>
          <w:rStyle w:val="PersonalInfoChar"/>
          <w:b w:val="0"/>
          <w:sz w:val="22"/>
        </w:rPr>
        <w:t>Company Name</w:t>
      </w:r>
      <w:r w:rsidR="00CE47AA">
        <w:rPr>
          <w:rStyle w:val="PersonalInfoChar"/>
          <w:b w:val="0"/>
          <w:sz w:val="22"/>
        </w:rPr>
        <w:tab/>
      </w:r>
      <w:r w:rsidRPr="00CE47AA">
        <w:rPr>
          <w:rStyle w:val="PersonalInfoChar"/>
          <w:b w:val="0"/>
          <w:sz w:val="22"/>
        </w:rPr>
        <w:tab/>
        <w:t>:</w:t>
      </w:r>
      <w:r w:rsidRPr="00CE47AA">
        <w:rPr>
          <w:rStyle w:val="PersonalInfoChar"/>
          <w:b w:val="0"/>
          <w:sz w:val="22"/>
        </w:rPr>
        <w:tab/>
      </w:r>
      <w:r w:rsidR="00C96C86">
        <w:t>3m Digital Networks P</w:t>
      </w:r>
      <w:r w:rsidR="00D8391F" w:rsidRPr="00D8391F">
        <w:t>vt</w:t>
      </w:r>
      <w:r w:rsidR="00911042">
        <w:t>.</w:t>
      </w:r>
      <w:r w:rsidR="00C96C86">
        <w:t>L</w:t>
      </w:r>
      <w:r w:rsidR="00D8391F" w:rsidRPr="00D8391F">
        <w:t>td</w:t>
      </w:r>
      <w:r w:rsidR="00911042">
        <w:t>.</w:t>
      </w:r>
    </w:p>
    <w:p w:rsidR="003A4F2A" w:rsidRDefault="003A4F2A" w:rsidP="00D8391F">
      <w:pPr>
        <w:spacing w:after="0" w:line="240" w:lineRule="auto"/>
        <w:rPr>
          <w:rStyle w:val="PersonalInfoChar"/>
          <w:sz w:val="22"/>
        </w:rPr>
      </w:pPr>
      <w:r w:rsidRPr="00CE47AA">
        <w:rPr>
          <w:rStyle w:val="PersonalInfoChar"/>
          <w:b w:val="0"/>
          <w:sz w:val="22"/>
        </w:rPr>
        <w:t xml:space="preserve">Job </w:t>
      </w:r>
      <w:r w:rsidR="00FF2F37">
        <w:rPr>
          <w:rStyle w:val="PersonalInfoChar"/>
          <w:b w:val="0"/>
          <w:sz w:val="22"/>
        </w:rPr>
        <w:t>Experience</w:t>
      </w:r>
      <w:r w:rsidRPr="00CE47AA">
        <w:rPr>
          <w:rStyle w:val="PersonalInfoChar"/>
          <w:b w:val="0"/>
          <w:sz w:val="22"/>
        </w:rPr>
        <w:tab/>
      </w:r>
      <w:r w:rsidRPr="00CE47AA">
        <w:rPr>
          <w:rStyle w:val="PersonalInfoChar"/>
          <w:b w:val="0"/>
          <w:sz w:val="22"/>
        </w:rPr>
        <w:tab/>
        <w:t>:</w:t>
      </w:r>
      <w:r w:rsidRPr="00CE47AA">
        <w:rPr>
          <w:rStyle w:val="PersonalInfoChar"/>
          <w:b w:val="0"/>
          <w:sz w:val="22"/>
        </w:rPr>
        <w:tab/>
      </w:r>
      <w:r w:rsidR="002A7FAD">
        <w:rPr>
          <w:rStyle w:val="PersonalInfoChar"/>
          <w:sz w:val="22"/>
        </w:rPr>
        <w:t>2</w:t>
      </w:r>
      <w:r w:rsidR="004B4B07">
        <w:rPr>
          <w:rStyle w:val="PersonalInfoChar"/>
          <w:sz w:val="22"/>
        </w:rPr>
        <w:t>.</w:t>
      </w:r>
      <w:r w:rsidR="002A7FAD">
        <w:rPr>
          <w:rStyle w:val="PersonalInfoChar"/>
          <w:sz w:val="22"/>
        </w:rPr>
        <w:t>2</w:t>
      </w:r>
      <w:r w:rsidR="002D2287">
        <w:rPr>
          <w:rStyle w:val="PersonalInfoChar"/>
          <w:sz w:val="22"/>
        </w:rPr>
        <w:t xml:space="preserve"> Year</w:t>
      </w:r>
    </w:p>
    <w:p w:rsidR="009C66AA" w:rsidRPr="003A4F2A" w:rsidRDefault="009C66AA" w:rsidP="00D8391F">
      <w:pPr>
        <w:spacing w:after="0" w:line="240" w:lineRule="auto"/>
        <w:rPr>
          <w:rStyle w:val="PersonalInfoChar"/>
          <w:sz w:val="22"/>
        </w:rPr>
      </w:pPr>
      <w:r w:rsidRPr="009C66AA">
        <w:rPr>
          <w:rStyle w:val="PersonalInfoChar"/>
          <w:b w:val="0"/>
          <w:sz w:val="22"/>
        </w:rPr>
        <w:t>Internship</w:t>
      </w:r>
      <w:r w:rsidRPr="009C66AA">
        <w:rPr>
          <w:rStyle w:val="PersonalInfoChar"/>
          <w:b w:val="0"/>
          <w:sz w:val="22"/>
        </w:rPr>
        <w:tab/>
      </w:r>
      <w:r w:rsidRPr="009C66AA">
        <w:rPr>
          <w:rStyle w:val="PersonalInfoChar"/>
          <w:b w:val="0"/>
          <w:sz w:val="22"/>
        </w:rPr>
        <w:tab/>
        <w:t>:</w:t>
      </w:r>
      <w:r w:rsidRPr="009C66AA">
        <w:rPr>
          <w:rStyle w:val="PersonalInfoChar"/>
          <w:b w:val="0"/>
          <w:sz w:val="22"/>
        </w:rPr>
        <w:tab/>
      </w:r>
      <w:r w:rsidR="008E20D4">
        <w:rPr>
          <w:rStyle w:val="PersonalInfoChar"/>
          <w:sz w:val="22"/>
        </w:rPr>
        <w:t>3</w:t>
      </w:r>
      <w:r>
        <w:rPr>
          <w:rStyle w:val="PersonalInfoChar"/>
          <w:sz w:val="22"/>
        </w:rPr>
        <w:t xml:space="preserve"> Months</w:t>
      </w:r>
      <w:r w:rsidR="00CF7EAC">
        <w:rPr>
          <w:rStyle w:val="PersonalInfoChar"/>
          <w:sz w:val="22"/>
        </w:rPr>
        <w:t xml:space="preserve"> from Total IT Solutions Pvt Ltd.</w:t>
      </w:r>
      <w:r w:rsidR="00CF7EAC">
        <w:rPr>
          <w:rStyle w:val="PersonalInfoChar"/>
          <w:sz w:val="22"/>
        </w:rPr>
        <w:tab/>
      </w:r>
    </w:p>
    <w:p w:rsidR="000937EF" w:rsidRDefault="00BD12CF" w:rsidP="000937EF">
      <w:pPr>
        <w:spacing w:after="0" w:line="240" w:lineRule="auto"/>
        <w:rPr>
          <w:rStyle w:val="PersonalInfoChar"/>
          <w:sz w:val="22"/>
        </w:rPr>
      </w:pPr>
      <w:r w:rsidRPr="00CE47AA">
        <w:rPr>
          <w:rStyle w:val="PersonalInfoChar"/>
          <w:b w:val="0"/>
          <w:sz w:val="22"/>
        </w:rPr>
        <w:t>Job Title</w:t>
      </w:r>
      <w:r w:rsidRPr="00CE47AA">
        <w:rPr>
          <w:rStyle w:val="PersonalInfoChar"/>
          <w:b w:val="0"/>
          <w:sz w:val="22"/>
        </w:rPr>
        <w:tab/>
      </w:r>
      <w:r w:rsidRPr="00CE47AA">
        <w:rPr>
          <w:rStyle w:val="PersonalInfoChar"/>
          <w:b w:val="0"/>
          <w:sz w:val="22"/>
        </w:rPr>
        <w:tab/>
        <w:t>:</w:t>
      </w:r>
      <w:r w:rsidRPr="00CE47AA">
        <w:rPr>
          <w:rStyle w:val="PersonalInfoChar"/>
          <w:b w:val="0"/>
          <w:sz w:val="22"/>
        </w:rPr>
        <w:tab/>
      </w:r>
      <w:r w:rsidR="00AB3BDF">
        <w:rPr>
          <w:rStyle w:val="PersonalInfoChar"/>
          <w:sz w:val="22"/>
        </w:rPr>
        <w:t>Front End Developer</w:t>
      </w:r>
      <w:r w:rsidR="00105A68">
        <w:rPr>
          <w:rStyle w:val="PersonalInfoChar"/>
          <w:sz w:val="22"/>
        </w:rPr>
        <w:t>.</w:t>
      </w:r>
    </w:p>
    <w:p w:rsidR="00CF7EAC" w:rsidRDefault="00CF7EAC" w:rsidP="00CF7EAC">
      <w:pPr>
        <w:tabs>
          <w:tab w:val="left" w:pos="907"/>
        </w:tabs>
        <w:autoSpaceDE w:val="0"/>
        <w:autoSpaceDN w:val="0"/>
        <w:adjustRightInd w:val="0"/>
        <w:spacing w:after="0" w:line="240" w:lineRule="auto"/>
        <w:jc w:val="both"/>
        <w:rPr>
          <w:rStyle w:val="PersonalInfoChar"/>
          <w:b w:val="0"/>
          <w:sz w:val="22"/>
        </w:rPr>
      </w:pPr>
      <w:r w:rsidRPr="00CF7EAC">
        <w:rPr>
          <w:rStyle w:val="PersonalInfoChar"/>
          <w:b w:val="0"/>
          <w:sz w:val="22"/>
        </w:rPr>
        <w:t>Description</w:t>
      </w:r>
      <w:r w:rsidR="00056F08">
        <w:rPr>
          <w:rStyle w:val="PersonalInfoChar"/>
          <w:b w:val="0"/>
          <w:sz w:val="22"/>
        </w:rPr>
        <w:tab/>
      </w:r>
      <w:r w:rsidR="00056F08">
        <w:rPr>
          <w:rStyle w:val="PersonalInfoChar"/>
          <w:b w:val="0"/>
          <w:sz w:val="22"/>
        </w:rPr>
        <w:tab/>
      </w:r>
      <w:r w:rsidR="00353783" w:rsidRPr="00CF7EAC">
        <w:rPr>
          <w:rStyle w:val="PersonalInfoChar"/>
          <w:b w:val="0"/>
          <w:sz w:val="22"/>
        </w:rPr>
        <w:t xml:space="preserve"> :</w:t>
      </w:r>
      <w:r w:rsidR="00353783" w:rsidRPr="00CF7EAC">
        <w:rPr>
          <w:rStyle w:val="PersonalInfoChar"/>
          <w:b w:val="0"/>
          <w:sz w:val="22"/>
        </w:rPr>
        <w:tab/>
      </w:r>
      <w:r w:rsidR="002D3DF0" w:rsidRPr="00CF7EAC">
        <w:rPr>
          <w:rStyle w:val="PersonalInfoChar"/>
          <w:b w:val="0"/>
          <w:sz w:val="22"/>
        </w:rPr>
        <w:t>My most recent experience at 3</w:t>
      </w:r>
      <w:r>
        <w:rPr>
          <w:rStyle w:val="PersonalInfoChar"/>
          <w:b w:val="0"/>
          <w:sz w:val="22"/>
        </w:rPr>
        <w:t xml:space="preserve">mDigital is on working on a new </w:t>
      </w:r>
      <w:r w:rsidRPr="00CF7EAC">
        <w:rPr>
          <w:rStyle w:val="PersonalInfoChar"/>
          <w:b w:val="0"/>
          <w:sz w:val="22"/>
        </w:rPr>
        <w:t xml:space="preserve">project  </w:t>
      </w:r>
    </w:p>
    <w:p w:rsidR="00911042" w:rsidRPr="00056F08" w:rsidRDefault="00056F08" w:rsidP="002D3DF0">
      <w:pPr>
        <w:spacing w:after="0" w:line="240" w:lineRule="auto"/>
      </w:pPr>
      <w:r>
        <w:rPr>
          <w:rStyle w:val="PersonalInfoChar"/>
          <w:b w:val="0"/>
          <w:sz w:val="22"/>
        </w:rPr>
        <w:tab/>
      </w:r>
      <w:r>
        <w:rPr>
          <w:rStyle w:val="PersonalInfoChar"/>
          <w:b w:val="0"/>
          <w:sz w:val="22"/>
        </w:rPr>
        <w:tab/>
      </w:r>
      <w:r>
        <w:rPr>
          <w:rStyle w:val="PersonalInfoChar"/>
          <w:b w:val="0"/>
          <w:sz w:val="22"/>
        </w:rPr>
        <w:tab/>
      </w:r>
      <w:r>
        <w:rPr>
          <w:rStyle w:val="PersonalInfoChar"/>
          <w:b w:val="0"/>
          <w:sz w:val="22"/>
        </w:rPr>
        <w:tab/>
      </w:r>
      <w:r w:rsidRPr="00056F08">
        <w:rPr>
          <w:rStyle w:val="PersonalInfoChar"/>
          <w:sz w:val="22"/>
        </w:rPr>
        <w:t>https://www.mobtexting.com/app/</w:t>
      </w:r>
    </w:p>
    <w:p w:rsidR="002D3DF0" w:rsidRPr="002D3DF0" w:rsidRDefault="002D3DF0" w:rsidP="002D3DF0">
      <w:pPr>
        <w:spacing w:after="0" w:line="240" w:lineRule="auto"/>
        <w:rPr>
          <w:rStyle w:val="PersonalInfoChar"/>
          <w:b w:val="0"/>
          <w:color w:val="auto"/>
          <w:sz w:val="22"/>
        </w:rPr>
      </w:pPr>
    </w:p>
    <w:p w:rsidR="000937EF" w:rsidRPr="00322E88" w:rsidRDefault="000937EF" w:rsidP="000937EF">
      <w:pPr>
        <w:spacing w:after="0" w:line="240" w:lineRule="auto"/>
        <w:rPr>
          <w:rStyle w:val="PersonalInfoChar"/>
          <w:b w:val="0"/>
          <w:sz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2738D2" w:rsidRPr="00A53DDE" w:rsidTr="00301D1C">
        <w:trPr>
          <w:trHeight w:val="203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EEF9"/>
          </w:tcPr>
          <w:p w:rsidR="002738D2" w:rsidRPr="00A53DDE" w:rsidRDefault="002738D2" w:rsidP="00320654">
            <w:pPr>
              <w:rPr>
                <w:sz w:val="16"/>
                <w:szCs w:val="16"/>
              </w:rPr>
            </w:pPr>
            <w:r w:rsidRPr="00A53DDE">
              <w:rPr>
                <w:b/>
                <w:sz w:val="26"/>
                <w:szCs w:val="26"/>
              </w:rPr>
              <w:t>SKILLS</w:t>
            </w:r>
          </w:p>
        </w:tc>
      </w:tr>
    </w:tbl>
    <w:p w:rsidR="002738D2" w:rsidRPr="002738D2" w:rsidRDefault="002738D2" w:rsidP="002738D2">
      <w:pPr>
        <w:pStyle w:val="ListParagraph"/>
        <w:numPr>
          <w:ilvl w:val="0"/>
          <w:numId w:val="3"/>
        </w:numPr>
        <w:jc w:val="both"/>
        <w:rPr>
          <w:sz w:val="4"/>
        </w:rPr>
      </w:pPr>
    </w:p>
    <w:p w:rsidR="002738D2" w:rsidRDefault="00C85DAA" w:rsidP="00E96F5E">
      <w:pPr>
        <w:pStyle w:val="ListParagraph"/>
        <w:numPr>
          <w:ilvl w:val="0"/>
          <w:numId w:val="3"/>
        </w:numPr>
        <w:spacing w:after="0" w:line="240" w:lineRule="auto"/>
        <w:rPr>
          <w:rStyle w:val="PersonalInfoChar"/>
          <w:b w:val="0"/>
          <w:sz w:val="22"/>
        </w:rPr>
      </w:pPr>
      <w:r>
        <w:rPr>
          <w:rStyle w:val="PersonalInfoChar"/>
          <w:b w:val="0"/>
          <w:sz w:val="22"/>
        </w:rPr>
        <w:t>Web Language</w:t>
      </w:r>
      <w:r w:rsidR="008E20D4">
        <w:rPr>
          <w:rStyle w:val="PersonalInfoChar"/>
          <w:b w:val="0"/>
          <w:sz w:val="22"/>
        </w:rPr>
        <w:tab/>
        <w:t>:</w:t>
      </w:r>
      <w:r w:rsidR="008E20D4">
        <w:rPr>
          <w:rStyle w:val="PersonalInfoChar"/>
          <w:b w:val="0"/>
          <w:sz w:val="22"/>
        </w:rPr>
        <w:tab/>
        <w:t>HTML</w:t>
      </w:r>
      <w:r w:rsidR="00F56A03">
        <w:rPr>
          <w:rStyle w:val="PersonalInfoChar"/>
          <w:b w:val="0"/>
          <w:sz w:val="22"/>
        </w:rPr>
        <w:t>5, CSS3</w:t>
      </w:r>
      <w:r w:rsidR="007C784A">
        <w:rPr>
          <w:rStyle w:val="PersonalInfoChar"/>
          <w:b w:val="0"/>
          <w:sz w:val="22"/>
        </w:rPr>
        <w:t>, SASS (CSS Extension)</w:t>
      </w:r>
      <w:r w:rsidR="00EE7F3A">
        <w:rPr>
          <w:rStyle w:val="PersonalInfoChar"/>
          <w:b w:val="0"/>
          <w:sz w:val="22"/>
        </w:rPr>
        <w:t>.</w:t>
      </w:r>
    </w:p>
    <w:p w:rsidR="00000BD8" w:rsidRPr="00000BD8" w:rsidRDefault="000C78FE" w:rsidP="00E96F5E">
      <w:pPr>
        <w:pStyle w:val="ListParagraph"/>
        <w:numPr>
          <w:ilvl w:val="0"/>
          <w:numId w:val="3"/>
        </w:numPr>
        <w:spacing w:after="0" w:line="240" w:lineRule="auto"/>
        <w:rPr>
          <w:rStyle w:val="PersonalInfoChar"/>
          <w:b w:val="0"/>
          <w:sz w:val="22"/>
        </w:rPr>
      </w:pPr>
      <w:r>
        <w:rPr>
          <w:rStyle w:val="PersonalInfoChar"/>
          <w:b w:val="0"/>
          <w:sz w:val="22"/>
        </w:rPr>
        <w:t>Scripting Lang</w:t>
      </w:r>
      <w:r>
        <w:rPr>
          <w:rStyle w:val="PersonalInfoChar"/>
          <w:b w:val="0"/>
          <w:sz w:val="22"/>
        </w:rPr>
        <w:tab/>
        <w:t>:</w:t>
      </w:r>
      <w:r>
        <w:rPr>
          <w:rStyle w:val="PersonalInfoChar"/>
          <w:b w:val="0"/>
          <w:sz w:val="22"/>
        </w:rPr>
        <w:tab/>
      </w:r>
      <w:r w:rsidR="00B46674">
        <w:rPr>
          <w:rStyle w:val="PersonalInfoChar"/>
          <w:b w:val="0"/>
          <w:sz w:val="22"/>
        </w:rPr>
        <w:t>J</w:t>
      </w:r>
      <w:r w:rsidR="00CA390B">
        <w:rPr>
          <w:rStyle w:val="PersonalInfoChar"/>
          <w:b w:val="0"/>
          <w:sz w:val="22"/>
        </w:rPr>
        <w:t>ava</w:t>
      </w:r>
      <w:r w:rsidR="00975C9C">
        <w:rPr>
          <w:rStyle w:val="PersonalInfoChar"/>
          <w:b w:val="0"/>
          <w:sz w:val="22"/>
        </w:rPr>
        <w:t xml:space="preserve"> Scr</w:t>
      </w:r>
      <w:r w:rsidR="00BC6F12">
        <w:rPr>
          <w:rStyle w:val="PersonalInfoChar"/>
          <w:b w:val="0"/>
          <w:sz w:val="22"/>
        </w:rPr>
        <w:t>ipt</w:t>
      </w:r>
      <w:r w:rsidR="00EA23C6">
        <w:rPr>
          <w:rStyle w:val="PersonalInfoChar"/>
          <w:b w:val="0"/>
          <w:sz w:val="22"/>
        </w:rPr>
        <w:t>, Type</w:t>
      </w:r>
      <w:r w:rsidR="00975C9C">
        <w:rPr>
          <w:rStyle w:val="PersonalInfoChar"/>
          <w:b w:val="0"/>
          <w:sz w:val="22"/>
        </w:rPr>
        <w:t xml:space="preserve"> </w:t>
      </w:r>
      <w:r w:rsidR="00EA23C6">
        <w:rPr>
          <w:rStyle w:val="PersonalInfoChar"/>
          <w:b w:val="0"/>
          <w:sz w:val="22"/>
        </w:rPr>
        <w:t>Script</w:t>
      </w:r>
    </w:p>
    <w:p w:rsidR="00CF7EAC" w:rsidRDefault="00AA1ABC" w:rsidP="00CF7EAC">
      <w:pPr>
        <w:pStyle w:val="ListParagraph"/>
        <w:numPr>
          <w:ilvl w:val="0"/>
          <w:numId w:val="3"/>
        </w:numPr>
        <w:spacing w:after="0" w:line="240" w:lineRule="auto"/>
        <w:rPr>
          <w:rStyle w:val="PersonalInfoChar"/>
          <w:b w:val="0"/>
          <w:sz w:val="22"/>
        </w:rPr>
      </w:pPr>
      <w:r w:rsidRPr="00E40A84">
        <w:rPr>
          <w:rStyle w:val="PersonalInfoChar"/>
          <w:b w:val="0"/>
          <w:sz w:val="22"/>
        </w:rPr>
        <w:t>Framework</w:t>
      </w:r>
      <w:r w:rsidRPr="00E40A84">
        <w:rPr>
          <w:rStyle w:val="PersonalInfoChar"/>
          <w:b w:val="0"/>
          <w:sz w:val="22"/>
        </w:rPr>
        <w:tab/>
        <w:t>:</w:t>
      </w:r>
      <w:r w:rsidRPr="00E40A84">
        <w:rPr>
          <w:rStyle w:val="PersonalInfoChar"/>
          <w:b w:val="0"/>
          <w:sz w:val="22"/>
        </w:rPr>
        <w:tab/>
      </w:r>
      <w:r w:rsidR="00ED0125">
        <w:rPr>
          <w:rStyle w:val="PersonalInfoChar"/>
          <w:b w:val="0"/>
          <w:sz w:val="22"/>
        </w:rPr>
        <w:t>Bootstrap</w:t>
      </w:r>
      <w:r w:rsidR="000B3CBC">
        <w:rPr>
          <w:rStyle w:val="PersonalInfoChar"/>
          <w:b w:val="0"/>
          <w:sz w:val="22"/>
        </w:rPr>
        <w:t xml:space="preserve"> 3+</w:t>
      </w:r>
      <w:r w:rsidRPr="00E40A84">
        <w:rPr>
          <w:rStyle w:val="PersonalInfoChar"/>
          <w:b w:val="0"/>
          <w:sz w:val="22"/>
        </w:rPr>
        <w:t>,</w:t>
      </w:r>
      <w:r w:rsidR="00EA23C6">
        <w:rPr>
          <w:rStyle w:val="PersonalInfoChar"/>
          <w:b w:val="0"/>
          <w:sz w:val="22"/>
        </w:rPr>
        <w:t xml:space="preserve"> </w:t>
      </w:r>
      <w:r w:rsidR="00025A61">
        <w:rPr>
          <w:rStyle w:val="PersonalInfoChar"/>
          <w:b w:val="0"/>
          <w:sz w:val="22"/>
        </w:rPr>
        <w:t>Bootstrap 4(beta)</w:t>
      </w:r>
      <w:r w:rsidR="00025A61" w:rsidRPr="00E40A84">
        <w:rPr>
          <w:rStyle w:val="PersonalInfoChar"/>
          <w:b w:val="0"/>
          <w:sz w:val="22"/>
        </w:rPr>
        <w:t>,</w:t>
      </w:r>
      <w:r w:rsidR="00EA23C6">
        <w:rPr>
          <w:rStyle w:val="PersonalInfoChar"/>
          <w:b w:val="0"/>
          <w:sz w:val="22"/>
        </w:rPr>
        <w:t xml:space="preserve"> </w:t>
      </w:r>
      <w:r w:rsidR="00CF7EAC">
        <w:rPr>
          <w:rStyle w:val="PersonalInfoChar"/>
          <w:b w:val="0"/>
          <w:sz w:val="22"/>
        </w:rPr>
        <w:t xml:space="preserve">Foundation, </w:t>
      </w:r>
      <w:r w:rsidR="00E93922">
        <w:rPr>
          <w:rStyle w:val="PersonalInfoChar"/>
          <w:b w:val="0"/>
          <w:sz w:val="22"/>
        </w:rPr>
        <w:t>Angular Material</w:t>
      </w:r>
      <w:r w:rsidR="00CF7EAC">
        <w:rPr>
          <w:rStyle w:val="PersonalInfoChar"/>
          <w:b w:val="0"/>
          <w:sz w:val="22"/>
        </w:rPr>
        <w:t xml:space="preserve">(Basic) </w:t>
      </w:r>
      <w:r w:rsidR="00E93922">
        <w:rPr>
          <w:rStyle w:val="PersonalInfoChar"/>
          <w:b w:val="0"/>
          <w:sz w:val="22"/>
        </w:rPr>
        <w:t xml:space="preserve">, </w:t>
      </w:r>
      <w:r w:rsidR="00975C9C">
        <w:rPr>
          <w:rStyle w:val="PersonalInfoChar"/>
          <w:b w:val="0"/>
          <w:sz w:val="22"/>
        </w:rPr>
        <w:t>JQ</w:t>
      </w:r>
      <w:r w:rsidR="00436E6E">
        <w:rPr>
          <w:rStyle w:val="PersonalInfoChar"/>
          <w:b w:val="0"/>
          <w:sz w:val="22"/>
        </w:rPr>
        <w:t>uery</w:t>
      </w:r>
      <w:r w:rsidR="00B842FF">
        <w:rPr>
          <w:rStyle w:val="PersonalInfoChar"/>
          <w:b w:val="0"/>
          <w:sz w:val="22"/>
        </w:rPr>
        <w:t>,</w:t>
      </w:r>
      <w:r w:rsidR="00975C9C">
        <w:rPr>
          <w:rStyle w:val="PersonalInfoChar"/>
          <w:b w:val="0"/>
          <w:sz w:val="22"/>
        </w:rPr>
        <w:t xml:space="preserve">  </w:t>
      </w:r>
      <w:r w:rsidR="00CF7EAC">
        <w:rPr>
          <w:rStyle w:val="PersonalInfoChar"/>
          <w:b w:val="0"/>
          <w:sz w:val="22"/>
        </w:rPr>
        <w:t>Angular</w:t>
      </w:r>
      <w:r w:rsidR="00975C9C">
        <w:rPr>
          <w:rStyle w:val="PersonalInfoChar"/>
          <w:b w:val="0"/>
          <w:sz w:val="22"/>
        </w:rPr>
        <w:t xml:space="preserve"> </w:t>
      </w:r>
      <w:r w:rsidR="00FF4311" w:rsidRPr="00CF7EAC">
        <w:rPr>
          <w:rStyle w:val="PersonalInfoChar"/>
          <w:b w:val="0"/>
          <w:sz w:val="22"/>
        </w:rPr>
        <w:t>JS</w:t>
      </w:r>
      <w:r w:rsidR="00CF7EAC" w:rsidRPr="00CF7EAC">
        <w:rPr>
          <w:rStyle w:val="PersonalInfoChar"/>
          <w:b w:val="0"/>
          <w:sz w:val="22"/>
        </w:rPr>
        <w:t>(Basic)</w:t>
      </w:r>
      <w:r w:rsidR="00CF7EAC">
        <w:rPr>
          <w:rStyle w:val="PersonalInfoChar"/>
          <w:b w:val="0"/>
          <w:sz w:val="22"/>
        </w:rPr>
        <w:t>.</w:t>
      </w:r>
    </w:p>
    <w:p w:rsidR="00473D3E" w:rsidRPr="00CF7EAC" w:rsidRDefault="00CF7EAC" w:rsidP="00CF7EAC">
      <w:pPr>
        <w:pStyle w:val="ListParagraph"/>
        <w:numPr>
          <w:ilvl w:val="0"/>
          <w:numId w:val="3"/>
        </w:numPr>
        <w:spacing w:after="0" w:line="240" w:lineRule="auto"/>
        <w:rPr>
          <w:rStyle w:val="PersonalInfoChar"/>
          <w:b w:val="0"/>
          <w:sz w:val="22"/>
        </w:rPr>
      </w:pPr>
      <w:r>
        <w:rPr>
          <w:rStyle w:val="PersonalInfoChar"/>
          <w:b w:val="0"/>
          <w:sz w:val="22"/>
        </w:rPr>
        <w:t xml:space="preserve">CMS                     :            </w:t>
      </w:r>
      <w:r w:rsidR="00EA23C6">
        <w:rPr>
          <w:rStyle w:val="PersonalInfoChar"/>
          <w:b w:val="0"/>
          <w:sz w:val="22"/>
        </w:rPr>
        <w:t>Word P</w:t>
      </w:r>
      <w:r w:rsidR="00E93922" w:rsidRPr="00CF7EAC">
        <w:rPr>
          <w:rStyle w:val="PersonalInfoChar"/>
          <w:b w:val="0"/>
          <w:sz w:val="22"/>
        </w:rPr>
        <w:t>ress</w:t>
      </w:r>
      <w:r w:rsidR="00133289" w:rsidRPr="00CF7EAC">
        <w:rPr>
          <w:rStyle w:val="PersonalInfoChar"/>
          <w:b w:val="0"/>
          <w:sz w:val="22"/>
        </w:rPr>
        <w:t>,</w:t>
      </w:r>
      <w:r w:rsidR="00EA23C6">
        <w:rPr>
          <w:rStyle w:val="PersonalInfoChar"/>
          <w:b w:val="0"/>
          <w:sz w:val="22"/>
        </w:rPr>
        <w:t xml:space="preserve">  Open C</w:t>
      </w:r>
      <w:r w:rsidR="00133289" w:rsidRPr="00CF7EAC">
        <w:rPr>
          <w:rStyle w:val="PersonalInfoChar"/>
          <w:b w:val="0"/>
          <w:sz w:val="22"/>
        </w:rPr>
        <w:t>art</w:t>
      </w:r>
      <w:r w:rsidR="00E93922" w:rsidRPr="00CF7EAC">
        <w:rPr>
          <w:rStyle w:val="PersonalInfoChar"/>
          <w:b w:val="0"/>
          <w:sz w:val="22"/>
        </w:rPr>
        <w:t>.</w:t>
      </w:r>
    </w:p>
    <w:p w:rsidR="00920D29" w:rsidRPr="00473D3E" w:rsidRDefault="00920D29" w:rsidP="00E96F5E">
      <w:pPr>
        <w:pStyle w:val="ListParagraph"/>
        <w:numPr>
          <w:ilvl w:val="0"/>
          <w:numId w:val="3"/>
        </w:numPr>
        <w:spacing w:after="0" w:line="240" w:lineRule="auto"/>
        <w:rPr>
          <w:rStyle w:val="PersonalInfoChar"/>
          <w:b w:val="0"/>
          <w:sz w:val="22"/>
        </w:rPr>
      </w:pPr>
      <w:r w:rsidRPr="00473D3E">
        <w:rPr>
          <w:rStyle w:val="PersonalInfoChar"/>
          <w:b w:val="0"/>
          <w:sz w:val="22"/>
        </w:rPr>
        <w:t>Web Skills</w:t>
      </w:r>
      <w:r w:rsidRPr="00473D3E">
        <w:rPr>
          <w:rStyle w:val="PersonalInfoChar"/>
          <w:b w:val="0"/>
          <w:sz w:val="22"/>
        </w:rPr>
        <w:tab/>
        <w:t>:</w:t>
      </w:r>
      <w:r w:rsidRPr="00473D3E">
        <w:rPr>
          <w:rStyle w:val="PersonalInfoChar"/>
          <w:b w:val="0"/>
          <w:sz w:val="22"/>
        </w:rPr>
        <w:tab/>
        <w:t>Responsive Coding using framework and media query,</w:t>
      </w:r>
      <w:r w:rsidR="00EA23C6">
        <w:rPr>
          <w:rStyle w:val="PersonalInfoChar"/>
          <w:b w:val="0"/>
          <w:sz w:val="22"/>
        </w:rPr>
        <w:t xml:space="preserve"> </w:t>
      </w:r>
      <w:r w:rsidR="00744074">
        <w:rPr>
          <w:rStyle w:val="PersonalInfoChar"/>
          <w:b w:val="0"/>
          <w:sz w:val="22"/>
        </w:rPr>
        <w:t xml:space="preserve">Flex Layout, </w:t>
      </w:r>
      <w:r w:rsidR="00744074">
        <w:rPr>
          <w:rStyle w:val="PersonalInfoChar"/>
          <w:b w:val="0"/>
          <w:sz w:val="22"/>
        </w:rPr>
        <w:tab/>
      </w:r>
      <w:r w:rsidR="00744074">
        <w:rPr>
          <w:rStyle w:val="PersonalInfoChar"/>
          <w:b w:val="0"/>
          <w:sz w:val="22"/>
        </w:rPr>
        <w:tab/>
      </w:r>
      <w:r w:rsidR="00744074">
        <w:rPr>
          <w:rStyle w:val="PersonalInfoChar"/>
          <w:b w:val="0"/>
          <w:sz w:val="22"/>
        </w:rPr>
        <w:tab/>
      </w:r>
      <w:r w:rsidR="00744074">
        <w:rPr>
          <w:rStyle w:val="PersonalInfoChar"/>
          <w:b w:val="0"/>
          <w:sz w:val="22"/>
        </w:rPr>
        <w:tab/>
      </w:r>
      <w:r w:rsidR="00473D3E" w:rsidRPr="00473D3E">
        <w:rPr>
          <w:rStyle w:val="PersonalInfoChar"/>
          <w:b w:val="0"/>
          <w:sz w:val="22"/>
        </w:rPr>
        <w:t>Vertical /Horizontal</w:t>
      </w:r>
      <w:r w:rsidRPr="00473D3E">
        <w:rPr>
          <w:rStyle w:val="PersonalInfoChar"/>
          <w:b w:val="0"/>
          <w:sz w:val="22"/>
        </w:rPr>
        <w:t xml:space="preserve"> Parallax Coding,</w:t>
      </w:r>
      <w:r w:rsidR="00EA23C6">
        <w:rPr>
          <w:rStyle w:val="PersonalInfoChar"/>
          <w:b w:val="0"/>
          <w:sz w:val="22"/>
        </w:rPr>
        <w:t xml:space="preserve"> </w:t>
      </w:r>
      <w:r w:rsidRPr="00473D3E">
        <w:rPr>
          <w:rStyle w:val="PersonalInfoChar"/>
          <w:b w:val="0"/>
          <w:sz w:val="22"/>
        </w:rPr>
        <w:t xml:space="preserve">Cross Platform Programming in </w:t>
      </w:r>
      <w:r w:rsidR="00744074">
        <w:rPr>
          <w:rStyle w:val="PersonalInfoChar"/>
          <w:b w:val="0"/>
          <w:sz w:val="22"/>
        </w:rPr>
        <w:tab/>
      </w:r>
      <w:r w:rsidR="00744074">
        <w:rPr>
          <w:rStyle w:val="PersonalInfoChar"/>
          <w:b w:val="0"/>
          <w:sz w:val="22"/>
        </w:rPr>
        <w:tab/>
      </w:r>
      <w:r w:rsidR="00744074">
        <w:rPr>
          <w:rStyle w:val="PersonalInfoChar"/>
          <w:b w:val="0"/>
          <w:sz w:val="22"/>
        </w:rPr>
        <w:tab/>
      </w:r>
      <w:r w:rsidR="00744074">
        <w:rPr>
          <w:rStyle w:val="PersonalInfoChar"/>
          <w:b w:val="0"/>
          <w:sz w:val="22"/>
        </w:rPr>
        <w:tab/>
      </w:r>
      <w:r w:rsidRPr="00473D3E">
        <w:rPr>
          <w:rStyle w:val="PersonalInfoChar"/>
          <w:b w:val="0"/>
          <w:sz w:val="22"/>
        </w:rPr>
        <w:t xml:space="preserve">CSS, </w:t>
      </w:r>
      <w:r w:rsidR="00744074">
        <w:rPr>
          <w:rStyle w:val="PersonalInfoChar"/>
          <w:b w:val="0"/>
          <w:sz w:val="22"/>
        </w:rPr>
        <w:t xml:space="preserve">Working </w:t>
      </w:r>
      <w:r w:rsidRPr="00E43B1D">
        <w:t>on</w:t>
      </w:r>
      <w:r w:rsidRPr="00473D3E">
        <w:rPr>
          <w:rStyle w:val="PersonalInfoChar"/>
          <w:b w:val="0"/>
          <w:sz w:val="22"/>
        </w:rPr>
        <w:t xml:space="preserve"> SVG</w:t>
      </w:r>
      <w:r w:rsidR="00213C7A">
        <w:rPr>
          <w:rStyle w:val="PersonalInfoChar"/>
          <w:b w:val="0"/>
          <w:sz w:val="22"/>
        </w:rPr>
        <w:t xml:space="preserve">, </w:t>
      </w:r>
      <w:r w:rsidR="00213C7A" w:rsidRPr="00213C7A">
        <w:rPr>
          <w:rStyle w:val="PersonalInfoChar"/>
          <w:b w:val="0"/>
          <w:sz w:val="22"/>
        </w:rPr>
        <w:t>JSON, AJAX</w:t>
      </w:r>
      <w:r w:rsidR="00CD7A8A">
        <w:rPr>
          <w:rStyle w:val="PersonalInfoChar"/>
          <w:b w:val="0"/>
          <w:sz w:val="22"/>
        </w:rPr>
        <w:t xml:space="preserve">, </w:t>
      </w:r>
      <w:r w:rsidR="00EA23C6">
        <w:rPr>
          <w:rStyle w:val="PersonalInfoChar"/>
          <w:b w:val="0"/>
          <w:sz w:val="22"/>
        </w:rPr>
        <w:t xml:space="preserve"> </w:t>
      </w:r>
      <w:r w:rsidR="00975C9C">
        <w:rPr>
          <w:rStyle w:val="PersonalInfoChar"/>
          <w:b w:val="0"/>
          <w:sz w:val="22"/>
        </w:rPr>
        <w:t>Animation contents/C</w:t>
      </w:r>
      <w:r w:rsidR="00CD7A8A">
        <w:rPr>
          <w:rStyle w:val="PersonalInfoChar"/>
          <w:b w:val="0"/>
          <w:sz w:val="22"/>
        </w:rPr>
        <w:t>omponents</w:t>
      </w:r>
      <w:r w:rsidRPr="00473D3E">
        <w:rPr>
          <w:rStyle w:val="PersonalInfoChar"/>
          <w:b w:val="0"/>
          <w:sz w:val="22"/>
        </w:rPr>
        <w:t>.</w:t>
      </w:r>
    </w:p>
    <w:p w:rsidR="00E43B1D" w:rsidRPr="00B339B8" w:rsidRDefault="00832C9E" w:rsidP="00CF7EAC">
      <w:pPr>
        <w:pStyle w:val="ListParagraph"/>
        <w:numPr>
          <w:ilvl w:val="0"/>
          <w:numId w:val="3"/>
        </w:numPr>
        <w:spacing w:after="0" w:line="240" w:lineRule="auto"/>
        <w:rPr>
          <w:color w:val="262626" w:themeColor="text1" w:themeTint="D9"/>
        </w:rPr>
      </w:pPr>
      <w:r>
        <w:rPr>
          <w:rStyle w:val="PersonalInfoChar"/>
          <w:b w:val="0"/>
          <w:sz w:val="22"/>
        </w:rPr>
        <w:t>Libs</w:t>
      </w:r>
      <w:r w:rsidR="00975C9C">
        <w:rPr>
          <w:rStyle w:val="PersonalInfoChar"/>
          <w:b w:val="0"/>
          <w:sz w:val="22"/>
        </w:rPr>
        <w:t xml:space="preserve"> </w:t>
      </w:r>
      <w:r w:rsidR="00967BEB">
        <w:rPr>
          <w:rStyle w:val="PersonalInfoChar"/>
          <w:b w:val="0"/>
          <w:sz w:val="22"/>
        </w:rPr>
        <w:t>&amp;</w:t>
      </w:r>
      <w:r w:rsidR="00975C9C">
        <w:rPr>
          <w:rStyle w:val="PersonalInfoChar"/>
          <w:b w:val="0"/>
          <w:sz w:val="22"/>
        </w:rPr>
        <w:t xml:space="preserve"> </w:t>
      </w:r>
      <w:r>
        <w:rPr>
          <w:rStyle w:val="PersonalInfoChar"/>
          <w:b w:val="0"/>
          <w:sz w:val="22"/>
        </w:rPr>
        <w:t>Tools</w:t>
      </w:r>
      <w:r w:rsidR="0010385D">
        <w:rPr>
          <w:rStyle w:val="PersonalInfoChar"/>
          <w:b w:val="0"/>
          <w:sz w:val="22"/>
        </w:rPr>
        <w:tab/>
        <w:t>:</w:t>
      </w:r>
      <w:r w:rsidR="0010385D">
        <w:rPr>
          <w:rStyle w:val="PersonalInfoChar"/>
          <w:b w:val="0"/>
          <w:sz w:val="22"/>
        </w:rPr>
        <w:tab/>
      </w:r>
      <w:r w:rsidR="00CF7EAC">
        <w:rPr>
          <w:rStyle w:val="PersonalInfoChar"/>
          <w:b w:val="0"/>
          <w:sz w:val="22"/>
        </w:rPr>
        <w:t>A</w:t>
      </w:r>
      <w:r w:rsidR="00CF7EAC" w:rsidRPr="00E40A84">
        <w:rPr>
          <w:rStyle w:val="PersonalInfoChar"/>
          <w:b w:val="0"/>
          <w:sz w:val="22"/>
        </w:rPr>
        <w:t>nimate.css</w:t>
      </w:r>
      <w:r w:rsidR="00CF7EAC">
        <w:rPr>
          <w:rStyle w:val="PersonalInfoChar"/>
          <w:b w:val="0"/>
          <w:sz w:val="22"/>
        </w:rPr>
        <w:t>,</w:t>
      </w:r>
      <w:r w:rsidR="00EA23C6">
        <w:rPr>
          <w:rStyle w:val="PersonalInfoChar"/>
          <w:b w:val="0"/>
          <w:sz w:val="22"/>
        </w:rPr>
        <w:t xml:space="preserve"> </w:t>
      </w:r>
      <w:r w:rsidRPr="00213C7A">
        <w:rPr>
          <w:rStyle w:val="PersonalInfoChar"/>
          <w:b w:val="0"/>
          <w:sz w:val="22"/>
        </w:rPr>
        <w:t>Git, Grunt ,</w:t>
      </w:r>
      <w:r w:rsidR="00975C9C">
        <w:rPr>
          <w:rStyle w:val="PersonalInfoChar"/>
          <w:b w:val="0"/>
          <w:sz w:val="22"/>
        </w:rPr>
        <w:t xml:space="preserve"> </w:t>
      </w:r>
      <w:r w:rsidRPr="00213C7A">
        <w:rPr>
          <w:rStyle w:val="PersonalInfoChar"/>
          <w:b w:val="0"/>
          <w:sz w:val="22"/>
        </w:rPr>
        <w:t>Gulp</w:t>
      </w:r>
      <w:r w:rsidR="00CF7EAC">
        <w:rPr>
          <w:rStyle w:val="PersonalInfoChar"/>
          <w:b w:val="0"/>
          <w:sz w:val="22"/>
        </w:rPr>
        <w:t xml:space="preserve"> , </w:t>
      </w:r>
      <w:r w:rsidR="00E43B1D" w:rsidRPr="00CF7EAC">
        <w:rPr>
          <w:rStyle w:val="PersonalInfoChar"/>
          <w:b w:val="0"/>
          <w:sz w:val="22"/>
        </w:rPr>
        <w:t>High</w:t>
      </w:r>
      <w:r w:rsidR="00975C9C">
        <w:rPr>
          <w:rStyle w:val="PersonalInfoChar"/>
          <w:b w:val="0"/>
          <w:sz w:val="22"/>
        </w:rPr>
        <w:t xml:space="preserve"> Charts</w:t>
      </w:r>
      <w:r w:rsidR="00E43B1D" w:rsidRPr="00CF7EAC">
        <w:rPr>
          <w:rStyle w:val="PersonalInfoChar"/>
          <w:b w:val="0"/>
          <w:sz w:val="22"/>
        </w:rPr>
        <w:t xml:space="preserve">, </w:t>
      </w:r>
      <w:r w:rsidR="00E43B1D" w:rsidRPr="00CF7EAC">
        <w:rPr>
          <w:rFonts w:ascii="Arial" w:hAnsi="Arial" w:cs="Arial"/>
          <w:sz w:val="20"/>
          <w:szCs w:val="20"/>
        </w:rPr>
        <w:t>Revolution Slider</w:t>
      </w:r>
      <w:r w:rsidR="00CF7EAC">
        <w:rPr>
          <w:rFonts w:ascii="Arial" w:hAnsi="Arial" w:cs="Arial"/>
          <w:sz w:val="20"/>
          <w:szCs w:val="20"/>
        </w:rPr>
        <w:t>, Visual Composer</w:t>
      </w:r>
      <w:r w:rsidR="00975C9C">
        <w:rPr>
          <w:rFonts w:ascii="Arial" w:hAnsi="Arial" w:cs="Arial"/>
          <w:sz w:val="20"/>
          <w:szCs w:val="20"/>
        </w:rPr>
        <w:t xml:space="preserve"> </w:t>
      </w:r>
      <w:r w:rsidR="00CF7EAC">
        <w:rPr>
          <w:rFonts w:ascii="Arial" w:hAnsi="Arial" w:cs="Arial"/>
          <w:sz w:val="20"/>
          <w:szCs w:val="20"/>
        </w:rPr>
        <w:t>and other plugins which w</w:t>
      </w:r>
      <w:r w:rsidR="00AF62CE" w:rsidRPr="00CF7EAC">
        <w:rPr>
          <w:rFonts w:ascii="Arial" w:hAnsi="Arial" w:cs="Arial"/>
          <w:sz w:val="20"/>
          <w:szCs w:val="20"/>
        </w:rPr>
        <w:t>ere used for the projects.</w:t>
      </w:r>
    </w:p>
    <w:p w:rsidR="00B339B8" w:rsidRPr="00CF7EAC" w:rsidRDefault="00B339B8" w:rsidP="00CF7EAC">
      <w:pPr>
        <w:pStyle w:val="ListParagraph"/>
        <w:numPr>
          <w:ilvl w:val="0"/>
          <w:numId w:val="3"/>
        </w:numPr>
        <w:spacing w:after="0" w:line="240" w:lineRule="auto"/>
        <w:rPr>
          <w:color w:val="262626" w:themeColor="text1" w:themeTint="D9"/>
        </w:rPr>
      </w:pPr>
      <w:r>
        <w:rPr>
          <w:rFonts w:ascii="Arial" w:hAnsi="Arial" w:cs="Arial"/>
          <w:sz w:val="20"/>
          <w:szCs w:val="20"/>
        </w:rPr>
        <w:t>Versi</w:t>
      </w:r>
      <w:r w:rsidR="00975C9C">
        <w:rPr>
          <w:rFonts w:ascii="Arial" w:hAnsi="Arial" w:cs="Arial"/>
          <w:sz w:val="20"/>
          <w:szCs w:val="20"/>
        </w:rPr>
        <w:t xml:space="preserve">on Control :            GIT, GIT </w:t>
      </w:r>
      <w:r>
        <w:rPr>
          <w:rFonts w:ascii="Arial" w:hAnsi="Arial" w:cs="Arial"/>
          <w:sz w:val="20"/>
          <w:szCs w:val="20"/>
        </w:rPr>
        <w:t>Lab</w:t>
      </w:r>
    </w:p>
    <w:p w:rsidR="00CF7EAC" w:rsidRPr="00CF7EAC" w:rsidRDefault="00CF7EAC" w:rsidP="00CF7EAC">
      <w:pPr>
        <w:pStyle w:val="ListParagraph"/>
        <w:spacing w:after="0" w:line="240" w:lineRule="auto"/>
        <w:rPr>
          <w:color w:val="262626" w:themeColor="text1" w:themeTint="D9"/>
        </w:rPr>
      </w:pPr>
    </w:p>
    <w:p w:rsidR="00E43B1D" w:rsidRDefault="00FF4311" w:rsidP="00E96F5E">
      <w:pPr>
        <w:pStyle w:val="ListParagraph"/>
        <w:numPr>
          <w:ilvl w:val="0"/>
          <w:numId w:val="3"/>
        </w:numPr>
        <w:spacing w:after="0" w:line="240" w:lineRule="auto"/>
        <w:rPr>
          <w:rStyle w:val="PersonalInfoChar"/>
          <w:b w:val="0"/>
          <w:sz w:val="22"/>
        </w:rPr>
      </w:pPr>
      <w:r>
        <w:rPr>
          <w:rStyle w:val="PersonalInfoChar"/>
          <w:b w:val="0"/>
          <w:sz w:val="22"/>
        </w:rPr>
        <w:t>Back -End</w:t>
      </w:r>
      <w:r w:rsidR="00000BD8">
        <w:rPr>
          <w:rStyle w:val="PersonalInfoChar"/>
          <w:b w:val="0"/>
          <w:sz w:val="22"/>
        </w:rPr>
        <w:tab/>
        <w:t>:</w:t>
      </w:r>
      <w:r w:rsidR="00000BD8">
        <w:rPr>
          <w:rStyle w:val="PersonalInfoChar"/>
          <w:b w:val="0"/>
          <w:sz w:val="22"/>
        </w:rPr>
        <w:tab/>
        <w:t>PHP</w:t>
      </w:r>
      <w:r w:rsidR="00975C9C">
        <w:rPr>
          <w:rStyle w:val="PersonalInfoChar"/>
          <w:b w:val="0"/>
          <w:sz w:val="22"/>
        </w:rPr>
        <w:t xml:space="preserve"> </w:t>
      </w:r>
      <w:r w:rsidR="00000BD8">
        <w:rPr>
          <w:rStyle w:val="PersonalInfoChar"/>
          <w:b w:val="0"/>
          <w:sz w:val="22"/>
        </w:rPr>
        <w:t>(Very Basic)</w:t>
      </w:r>
      <w:r w:rsidR="00213C7A">
        <w:rPr>
          <w:rStyle w:val="PersonalInfoChar"/>
          <w:b w:val="0"/>
          <w:sz w:val="22"/>
        </w:rPr>
        <w:t xml:space="preserve">, </w:t>
      </w:r>
      <w:r w:rsidR="00213C7A" w:rsidRPr="00213C7A">
        <w:rPr>
          <w:rStyle w:val="PersonalInfoChar"/>
          <w:b w:val="0"/>
          <w:sz w:val="22"/>
        </w:rPr>
        <w:t>MySQL</w:t>
      </w:r>
      <w:r w:rsidR="00975C9C">
        <w:rPr>
          <w:rStyle w:val="PersonalInfoChar"/>
          <w:b w:val="0"/>
          <w:sz w:val="22"/>
        </w:rPr>
        <w:t xml:space="preserve"> </w:t>
      </w:r>
      <w:r w:rsidR="00213C7A">
        <w:rPr>
          <w:rStyle w:val="PersonalInfoChar"/>
          <w:b w:val="0"/>
          <w:sz w:val="22"/>
        </w:rPr>
        <w:t>(Very Basic)</w:t>
      </w:r>
      <w:r w:rsidR="0057183B">
        <w:rPr>
          <w:rStyle w:val="PersonalInfoChar"/>
          <w:b w:val="0"/>
          <w:sz w:val="22"/>
        </w:rPr>
        <w:t>.</w:t>
      </w:r>
    </w:p>
    <w:p w:rsidR="001A6534" w:rsidRDefault="001A6534" w:rsidP="00E96F5E">
      <w:pPr>
        <w:pStyle w:val="ListParagraph"/>
        <w:numPr>
          <w:ilvl w:val="0"/>
          <w:numId w:val="3"/>
        </w:numPr>
        <w:spacing w:after="0" w:line="240" w:lineRule="auto"/>
        <w:rPr>
          <w:rStyle w:val="PersonalInfoChar"/>
          <w:b w:val="0"/>
          <w:sz w:val="22"/>
        </w:rPr>
      </w:pPr>
      <w:r>
        <w:rPr>
          <w:rStyle w:val="PersonalInfoChar"/>
          <w:b w:val="0"/>
          <w:sz w:val="22"/>
        </w:rPr>
        <w:t>Editor Tool</w:t>
      </w:r>
      <w:r>
        <w:rPr>
          <w:rStyle w:val="PersonalInfoChar"/>
          <w:b w:val="0"/>
          <w:sz w:val="22"/>
        </w:rPr>
        <w:tab/>
        <w:t>:</w:t>
      </w:r>
      <w:r>
        <w:rPr>
          <w:rStyle w:val="PersonalInfoChar"/>
          <w:b w:val="0"/>
          <w:sz w:val="22"/>
        </w:rPr>
        <w:tab/>
        <w:t>Sublime Text 3,</w:t>
      </w:r>
      <w:r w:rsidR="00056F08">
        <w:rPr>
          <w:rStyle w:val="PersonalInfoChar"/>
          <w:b w:val="0"/>
          <w:sz w:val="22"/>
        </w:rPr>
        <w:t xml:space="preserve"> Web</w:t>
      </w:r>
      <w:r w:rsidR="00975C9C">
        <w:rPr>
          <w:rStyle w:val="PersonalInfoChar"/>
          <w:b w:val="0"/>
          <w:sz w:val="22"/>
        </w:rPr>
        <w:t xml:space="preserve"> S</w:t>
      </w:r>
      <w:r w:rsidR="00056F08">
        <w:rPr>
          <w:rStyle w:val="PersonalInfoChar"/>
          <w:b w:val="0"/>
          <w:sz w:val="22"/>
        </w:rPr>
        <w:t xml:space="preserve">torm, </w:t>
      </w:r>
      <w:r w:rsidR="00834170">
        <w:rPr>
          <w:rStyle w:val="PersonalInfoChar"/>
          <w:b w:val="0"/>
          <w:sz w:val="22"/>
        </w:rPr>
        <w:t>Notepad++</w:t>
      </w:r>
      <w:r w:rsidR="00975C9C">
        <w:rPr>
          <w:rStyle w:val="PersonalInfoChar"/>
          <w:b w:val="0"/>
          <w:sz w:val="22"/>
        </w:rPr>
        <w:t xml:space="preserve"> </w:t>
      </w:r>
      <w:r w:rsidR="008E20D4">
        <w:rPr>
          <w:rStyle w:val="PersonalInfoChar"/>
          <w:b w:val="0"/>
          <w:sz w:val="22"/>
        </w:rPr>
        <w:t xml:space="preserve"> ,</w:t>
      </w:r>
      <w:r w:rsidR="00975C9C">
        <w:rPr>
          <w:rStyle w:val="PersonalInfoChar"/>
          <w:b w:val="0"/>
          <w:sz w:val="22"/>
        </w:rPr>
        <w:t xml:space="preserve"> </w:t>
      </w:r>
      <w:r w:rsidR="008E20D4">
        <w:rPr>
          <w:rStyle w:val="PersonalInfoChar"/>
          <w:b w:val="0"/>
          <w:sz w:val="22"/>
        </w:rPr>
        <w:t>Notepad</w:t>
      </w:r>
      <w:r w:rsidR="00975C9C">
        <w:rPr>
          <w:rStyle w:val="PersonalInfoChar"/>
          <w:b w:val="0"/>
          <w:sz w:val="22"/>
        </w:rPr>
        <w:t xml:space="preserve">, Visual Studio </w:t>
      </w:r>
      <w:r w:rsidR="008E20D4">
        <w:rPr>
          <w:rStyle w:val="PersonalInfoChar"/>
          <w:b w:val="0"/>
          <w:sz w:val="22"/>
        </w:rPr>
        <w:t>.</w:t>
      </w:r>
    </w:p>
    <w:p w:rsidR="003F3C7D" w:rsidRPr="003F3C7D" w:rsidRDefault="003F3C7D" w:rsidP="00E96F5E">
      <w:pPr>
        <w:pStyle w:val="ListParagraph"/>
        <w:numPr>
          <w:ilvl w:val="0"/>
          <w:numId w:val="3"/>
        </w:numPr>
        <w:spacing w:after="0" w:line="240" w:lineRule="auto"/>
        <w:rPr>
          <w:rStyle w:val="PersonalInfoChar"/>
          <w:b w:val="0"/>
          <w:sz w:val="22"/>
        </w:rPr>
      </w:pPr>
      <w:r>
        <w:rPr>
          <w:rStyle w:val="PersonalInfoChar"/>
          <w:b w:val="0"/>
          <w:sz w:val="22"/>
        </w:rPr>
        <w:t>O S</w:t>
      </w:r>
      <w:r>
        <w:rPr>
          <w:rStyle w:val="PersonalInfoChar"/>
          <w:b w:val="0"/>
          <w:sz w:val="22"/>
        </w:rPr>
        <w:tab/>
      </w:r>
      <w:r>
        <w:rPr>
          <w:rStyle w:val="PersonalInfoChar"/>
          <w:b w:val="0"/>
          <w:sz w:val="22"/>
        </w:rPr>
        <w:tab/>
        <w:t>:</w:t>
      </w:r>
      <w:r>
        <w:rPr>
          <w:rStyle w:val="PersonalInfoChar"/>
          <w:b w:val="0"/>
          <w:sz w:val="22"/>
        </w:rPr>
        <w:tab/>
        <w:t xml:space="preserve">Windows </w:t>
      </w:r>
      <w:r w:rsidR="000F4895">
        <w:rPr>
          <w:rStyle w:val="PersonalInfoChar"/>
          <w:b w:val="0"/>
          <w:sz w:val="22"/>
        </w:rPr>
        <w:t>Vista/ 7/8</w:t>
      </w:r>
      <w:r w:rsidR="00B437A4">
        <w:rPr>
          <w:rStyle w:val="PersonalInfoChar"/>
          <w:b w:val="0"/>
          <w:sz w:val="22"/>
        </w:rPr>
        <w:t>/10</w:t>
      </w:r>
      <w:r w:rsidR="00975C9C">
        <w:rPr>
          <w:rStyle w:val="PersonalInfoChar"/>
          <w:b w:val="0"/>
          <w:sz w:val="22"/>
        </w:rPr>
        <w:t>.</w:t>
      </w:r>
    </w:p>
    <w:p w:rsidR="002738D2" w:rsidRDefault="002B05E3" w:rsidP="00E96F5E">
      <w:pPr>
        <w:pStyle w:val="ListParagraph"/>
        <w:numPr>
          <w:ilvl w:val="0"/>
          <w:numId w:val="3"/>
        </w:numPr>
        <w:spacing w:after="0" w:line="240" w:lineRule="auto"/>
        <w:rPr>
          <w:rStyle w:val="PersonalInfoChar"/>
          <w:b w:val="0"/>
          <w:sz w:val="22"/>
        </w:rPr>
      </w:pPr>
      <w:r>
        <w:rPr>
          <w:rStyle w:val="PersonalInfoChar"/>
          <w:b w:val="0"/>
          <w:sz w:val="22"/>
        </w:rPr>
        <w:t>MS</w:t>
      </w:r>
      <w:r w:rsidR="002738D2" w:rsidRPr="00522F5C">
        <w:rPr>
          <w:rStyle w:val="PersonalInfoChar"/>
          <w:b w:val="0"/>
          <w:sz w:val="22"/>
        </w:rPr>
        <w:t xml:space="preserve"> Office</w:t>
      </w:r>
      <w:r w:rsidR="002738D2" w:rsidRPr="00522F5C">
        <w:rPr>
          <w:rStyle w:val="PersonalInfoChar"/>
          <w:b w:val="0"/>
          <w:sz w:val="22"/>
        </w:rPr>
        <w:tab/>
        <w:t>:</w:t>
      </w:r>
      <w:r w:rsidR="002738D2" w:rsidRPr="00522F5C">
        <w:rPr>
          <w:rStyle w:val="PersonalInfoChar"/>
          <w:b w:val="0"/>
          <w:sz w:val="22"/>
        </w:rPr>
        <w:tab/>
        <w:t>MS Excel, MS Power Point</w:t>
      </w:r>
      <w:r w:rsidR="00834170">
        <w:rPr>
          <w:rStyle w:val="PersonalInfoChar"/>
          <w:b w:val="0"/>
          <w:sz w:val="22"/>
        </w:rPr>
        <w:t>, MS Word</w:t>
      </w:r>
    </w:p>
    <w:p w:rsidR="009D6421" w:rsidRDefault="009D6421" w:rsidP="00426530">
      <w:pPr>
        <w:pStyle w:val="ListParagraph"/>
        <w:spacing w:after="0" w:line="240" w:lineRule="auto"/>
        <w:jc w:val="both"/>
        <w:rPr>
          <w:rStyle w:val="PersonalInfoChar"/>
          <w:sz w:val="22"/>
        </w:rPr>
      </w:pPr>
    </w:p>
    <w:p w:rsidR="00047E1B" w:rsidRPr="00322E88" w:rsidRDefault="00047E1B" w:rsidP="00426530">
      <w:pPr>
        <w:pStyle w:val="ListParagraph"/>
        <w:spacing w:after="0" w:line="240" w:lineRule="auto"/>
        <w:jc w:val="both"/>
        <w:rPr>
          <w:rStyle w:val="PersonalInfoChar"/>
          <w:b w:val="0"/>
          <w:sz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9D6421" w:rsidRPr="00A53DDE" w:rsidTr="00301D1C">
        <w:trPr>
          <w:trHeight w:val="203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EEF9"/>
          </w:tcPr>
          <w:p w:rsidR="009D6421" w:rsidRPr="00A53DDE" w:rsidRDefault="008E3DA8" w:rsidP="00DD78E4">
            <w:pPr>
              <w:rPr>
                <w:sz w:val="16"/>
                <w:szCs w:val="16"/>
              </w:rPr>
            </w:pPr>
            <w:r>
              <w:rPr>
                <w:b/>
                <w:sz w:val="26"/>
                <w:szCs w:val="26"/>
              </w:rPr>
              <w:t>UI D</w:t>
            </w:r>
            <w:r w:rsidR="00DD78E4">
              <w:rPr>
                <w:b/>
                <w:sz w:val="26"/>
                <w:szCs w:val="26"/>
              </w:rPr>
              <w:t>ESIGN</w:t>
            </w:r>
            <w:r w:rsidR="009D6421">
              <w:rPr>
                <w:b/>
                <w:sz w:val="26"/>
                <w:szCs w:val="26"/>
              </w:rPr>
              <w:t>TOOLS</w:t>
            </w:r>
          </w:p>
        </w:tc>
      </w:tr>
    </w:tbl>
    <w:p w:rsidR="009D6421" w:rsidRPr="00322E88" w:rsidRDefault="009D6421" w:rsidP="008E2483">
      <w:pPr>
        <w:jc w:val="both"/>
        <w:rPr>
          <w:sz w:val="2"/>
        </w:rPr>
      </w:pPr>
    </w:p>
    <w:p w:rsidR="00F97E4A" w:rsidRPr="005D3137" w:rsidRDefault="008E20D4" w:rsidP="00F97E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Style w:val="PersonalInfoChar"/>
          <w:b w:val="0"/>
          <w:sz w:val="8"/>
        </w:rPr>
      </w:pPr>
      <w:r>
        <w:rPr>
          <w:rStyle w:val="PersonalInfoChar"/>
          <w:b w:val="0"/>
          <w:sz w:val="22"/>
        </w:rPr>
        <w:t>Design Tool</w:t>
      </w:r>
      <w:r>
        <w:rPr>
          <w:rStyle w:val="PersonalInfoChar"/>
          <w:b w:val="0"/>
          <w:sz w:val="22"/>
        </w:rPr>
        <w:tab/>
        <w:t>:</w:t>
      </w:r>
      <w:r>
        <w:rPr>
          <w:rStyle w:val="PersonalInfoChar"/>
          <w:b w:val="0"/>
          <w:sz w:val="22"/>
        </w:rPr>
        <w:tab/>
      </w:r>
      <w:r w:rsidR="00FF15BD" w:rsidRPr="00212EAC">
        <w:rPr>
          <w:rStyle w:val="PersonalInfoChar"/>
          <w:b w:val="0"/>
          <w:sz w:val="22"/>
        </w:rPr>
        <w:t xml:space="preserve"> Photoshop CS6</w:t>
      </w:r>
      <w:r w:rsidR="00665DC1">
        <w:rPr>
          <w:rStyle w:val="PersonalInfoChar"/>
          <w:b w:val="0"/>
          <w:sz w:val="22"/>
        </w:rPr>
        <w:t>, Adobe Illustrator</w:t>
      </w:r>
      <w:r>
        <w:rPr>
          <w:rStyle w:val="PersonalInfoChar"/>
          <w:b w:val="0"/>
          <w:sz w:val="22"/>
        </w:rPr>
        <w:t>.</w:t>
      </w:r>
    </w:p>
    <w:p w:rsidR="005D3137" w:rsidRPr="00212EAC" w:rsidRDefault="005D3137" w:rsidP="00F97E4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Style w:val="PersonalInfoChar"/>
          <w:b w:val="0"/>
          <w:sz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F97E4A" w:rsidRPr="00A53DDE" w:rsidTr="00320654">
        <w:trPr>
          <w:trHeight w:val="203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EEF9"/>
          </w:tcPr>
          <w:p w:rsidR="00F97E4A" w:rsidRPr="00A53DDE" w:rsidRDefault="00F97E4A" w:rsidP="00E83591">
            <w:pPr>
              <w:rPr>
                <w:sz w:val="16"/>
                <w:szCs w:val="16"/>
              </w:rPr>
            </w:pPr>
            <w:r>
              <w:rPr>
                <w:b/>
                <w:sz w:val="26"/>
                <w:szCs w:val="26"/>
              </w:rPr>
              <w:t>CERTIFICATIONS</w:t>
            </w:r>
            <w:r w:rsidR="00E83591">
              <w:rPr>
                <w:b/>
                <w:sz w:val="26"/>
                <w:szCs w:val="26"/>
              </w:rPr>
              <w:t>&amp; EDUCATIONAL DETAILS</w:t>
            </w:r>
          </w:p>
        </w:tc>
      </w:tr>
    </w:tbl>
    <w:p w:rsidR="00F97E4A" w:rsidRPr="00322E88" w:rsidRDefault="00F97E4A" w:rsidP="00F97E4A">
      <w:pPr>
        <w:jc w:val="both"/>
        <w:rPr>
          <w:sz w:val="4"/>
        </w:rPr>
      </w:pPr>
    </w:p>
    <w:tbl>
      <w:tblPr>
        <w:tblStyle w:val="TableGrid"/>
        <w:tblW w:w="0" w:type="auto"/>
        <w:jc w:val="center"/>
        <w:tblInd w:w="18" w:type="dxa"/>
        <w:tblLook w:val="04A0" w:firstRow="1" w:lastRow="0" w:firstColumn="1" w:lastColumn="0" w:noHBand="0" w:noVBand="1"/>
      </w:tblPr>
      <w:tblGrid>
        <w:gridCol w:w="241"/>
        <w:gridCol w:w="4169"/>
        <w:gridCol w:w="5148"/>
      </w:tblGrid>
      <w:tr w:rsidR="00E83591" w:rsidRPr="003F4CB7" w:rsidTr="005D37B8">
        <w:trPr>
          <w:jc w:val="center"/>
        </w:trPr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3591" w:rsidRPr="003F4CB7" w:rsidRDefault="00E83591" w:rsidP="003F4CB7">
            <w:pPr>
              <w:rPr>
                <w:sz w:val="26"/>
                <w:szCs w:val="26"/>
              </w:rPr>
            </w:pPr>
          </w:p>
          <w:p w:rsidR="00E83591" w:rsidRPr="003F4CB7" w:rsidRDefault="00E83591" w:rsidP="003F4CB7">
            <w:pPr>
              <w:rPr>
                <w:sz w:val="26"/>
                <w:szCs w:val="26"/>
              </w:rPr>
            </w:pPr>
          </w:p>
        </w:tc>
        <w:tc>
          <w:tcPr>
            <w:tcW w:w="93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3591" w:rsidRPr="003F4CB7" w:rsidRDefault="003F4CB7" w:rsidP="003F4C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COER Roorkee, </w:t>
            </w:r>
            <w:r w:rsidR="00E83591" w:rsidRPr="003F4CB7">
              <w:rPr>
                <w:b/>
                <w:sz w:val="26"/>
                <w:szCs w:val="26"/>
              </w:rPr>
              <w:t>/ MCA</w:t>
            </w:r>
          </w:p>
          <w:p w:rsidR="00E83591" w:rsidRPr="003F4CB7" w:rsidRDefault="003F4CB7" w:rsidP="003F4C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SEPT2012 - JULY 2015</w:t>
            </w:r>
            <w:r w:rsidR="00E83591" w:rsidRPr="003F4CB7">
              <w:rPr>
                <w:b/>
                <w:sz w:val="26"/>
                <w:szCs w:val="26"/>
              </w:rPr>
              <w:t>,</w:t>
            </w:r>
            <w:r>
              <w:rPr>
                <w:b/>
                <w:sz w:val="26"/>
                <w:szCs w:val="26"/>
              </w:rPr>
              <w:t>UttraKhand</w:t>
            </w:r>
          </w:p>
          <w:p w:rsidR="00E83591" w:rsidRPr="003F4CB7" w:rsidRDefault="00E83591" w:rsidP="003F4CB7">
            <w:pPr>
              <w:rPr>
                <w:b/>
                <w:sz w:val="26"/>
                <w:szCs w:val="26"/>
              </w:rPr>
            </w:pPr>
            <w:r w:rsidRPr="003F4CB7">
              <w:rPr>
                <w:b/>
                <w:sz w:val="26"/>
                <w:szCs w:val="26"/>
              </w:rPr>
              <w:t>Master of Computer Applications</w:t>
            </w:r>
          </w:p>
        </w:tc>
      </w:tr>
      <w:tr w:rsidR="005D0134" w:rsidTr="005D0134">
        <w:trPr>
          <w:jc w:val="center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0134" w:rsidRDefault="005D0134" w:rsidP="00E42CFD">
            <w:pPr>
              <w:pStyle w:val="ListParagraph"/>
              <w:rPr>
                <w:rStyle w:val="PersonalInfoChar"/>
                <w:b w:val="0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0134" w:rsidRDefault="005D0134" w:rsidP="00E42CFD">
            <w:pPr>
              <w:autoSpaceDE w:val="0"/>
              <w:autoSpaceDN w:val="0"/>
              <w:adjustRightInd w:val="0"/>
              <w:jc w:val="right"/>
              <w:rPr>
                <w:rFonts w:cstheme="minorHAnsi"/>
                <w:b/>
                <w:bCs/>
                <w:color w:val="000000"/>
                <w:sz w:val="24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FE240F" w:rsidRPr="00F874CA" w:rsidTr="00EE6E93">
        <w:trPr>
          <w:trHeight w:val="207"/>
        </w:trPr>
        <w:tc>
          <w:tcPr>
            <w:tcW w:w="9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EEF9"/>
            <w:vAlign w:val="center"/>
          </w:tcPr>
          <w:p w:rsidR="00FE240F" w:rsidRPr="00F874CA" w:rsidRDefault="00FE240F" w:rsidP="008E7825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PROJECT </w:t>
            </w:r>
            <w:r w:rsidR="008E7825">
              <w:rPr>
                <w:b/>
                <w:sz w:val="26"/>
                <w:szCs w:val="26"/>
              </w:rPr>
              <w:t>EXECUTED</w:t>
            </w:r>
            <w:r>
              <w:rPr>
                <w:b/>
                <w:sz w:val="26"/>
                <w:szCs w:val="26"/>
              </w:rPr>
              <w:t xml:space="preserve"> IN </w:t>
            </w:r>
            <w:r w:rsidR="0055306D">
              <w:rPr>
                <w:b/>
                <w:sz w:val="26"/>
                <w:szCs w:val="26"/>
              </w:rPr>
              <w:t>3mDigital</w:t>
            </w:r>
            <w:r w:rsidR="008E7825">
              <w:rPr>
                <w:b/>
                <w:sz w:val="26"/>
                <w:szCs w:val="26"/>
              </w:rPr>
              <w:t>, BANGALORE</w:t>
            </w:r>
          </w:p>
        </w:tc>
      </w:tr>
    </w:tbl>
    <w:p w:rsidR="00FE240F" w:rsidRPr="00911DDD" w:rsidRDefault="00FE240F" w:rsidP="00FE240F">
      <w:pPr>
        <w:spacing w:after="0" w:line="240" w:lineRule="auto"/>
        <w:rPr>
          <w:b/>
          <w:sz w:val="6"/>
          <w:szCs w:val="26"/>
        </w:rPr>
      </w:pPr>
    </w:p>
    <w:p w:rsidR="005D37B8" w:rsidRDefault="000F368A" w:rsidP="000F368A">
      <w:pPr>
        <w:numPr>
          <w:ilvl w:val="0"/>
          <w:numId w:val="6"/>
        </w:numPr>
        <w:spacing w:after="0" w:line="240" w:lineRule="auto"/>
      </w:pPr>
      <w:r>
        <w:t>Project Title</w:t>
      </w:r>
      <w:r>
        <w:tab/>
        <w:t>:</w:t>
      </w:r>
      <w:r>
        <w:tab/>
      </w:r>
      <w:r w:rsidR="005D37B8">
        <w:rPr>
          <w:rFonts w:cstheme="minorHAnsi"/>
          <w:b/>
          <w:bCs/>
          <w:color w:val="000000"/>
          <w:u w:val="single"/>
          <w:lang w:val="en-IN" w:eastAsia="en-IN"/>
        </w:rPr>
        <w:t>http://3mdigital.co.in/</w:t>
      </w:r>
    </w:p>
    <w:p w:rsidR="000F368A" w:rsidRDefault="000F368A" w:rsidP="005D37B8">
      <w:pPr>
        <w:spacing w:after="0" w:line="240" w:lineRule="auto"/>
        <w:ind w:left="360" w:firstLine="360"/>
      </w:pPr>
      <w:r w:rsidRPr="004C40D3">
        <w:t>Role</w:t>
      </w:r>
      <w:r>
        <w:tab/>
      </w:r>
      <w:r>
        <w:tab/>
      </w:r>
      <w:r w:rsidRPr="004C40D3">
        <w:t xml:space="preserve">: </w:t>
      </w:r>
      <w:r>
        <w:tab/>
        <w:t>Front – End Developer, UI Development and UI / UX Designing</w:t>
      </w:r>
    </w:p>
    <w:p w:rsidR="000F368A" w:rsidRDefault="005D37B8" w:rsidP="000F368A">
      <w:pPr>
        <w:spacing w:after="0" w:line="240" w:lineRule="auto"/>
        <w:ind w:left="360" w:firstLine="360"/>
      </w:pPr>
      <w:r>
        <w:t>Tools &amp; libs</w:t>
      </w:r>
      <w:r>
        <w:tab/>
        <w:t>:</w:t>
      </w:r>
      <w:r>
        <w:tab/>
        <w:t>HTML5, CSS3, JQuery</w:t>
      </w:r>
      <w:r w:rsidR="000F368A">
        <w:t>.</w:t>
      </w:r>
    </w:p>
    <w:p w:rsidR="000F368A" w:rsidRDefault="000F368A" w:rsidP="000F368A">
      <w:pPr>
        <w:spacing w:after="0" w:line="240" w:lineRule="auto"/>
        <w:ind w:left="360" w:firstLine="360"/>
      </w:pPr>
      <w:r>
        <w:t>Description</w:t>
      </w:r>
      <w:r>
        <w:tab/>
        <w:t>:</w:t>
      </w:r>
      <w:r>
        <w:tab/>
        <w:t>There</w:t>
      </w:r>
      <w:r w:rsidR="00DD6849">
        <w:t xml:space="preserve"> are </w:t>
      </w:r>
      <w:r w:rsidR="005D37B8">
        <w:t>2</w:t>
      </w:r>
      <w:r>
        <w:t xml:space="preserve"> member in a team my role </w:t>
      </w:r>
      <w:r w:rsidR="00E171C6">
        <w:t>is</w:t>
      </w:r>
      <w:r>
        <w:t xml:space="preserve"> to </w:t>
      </w:r>
      <w:r w:rsidR="00E171C6">
        <w:t xml:space="preserve">take care of </w:t>
      </w:r>
      <w:r>
        <w:t xml:space="preserve">UI / UX </w:t>
      </w:r>
      <w:r w:rsidR="00E171C6">
        <w:tab/>
      </w:r>
      <w:r w:rsidR="00E171C6">
        <w:tab/>
      </w:r>
      <w:r w:rsidR="00E171C6">
        <w:tab/>
      </w:r>
      <w:r w:rsidR="00E171C6">
        <w:tab/>
      </w:r>
      <w:r w:rsidR="00E171C6">
        <w:tab/>
      </w:r>
      <w:r w:rsidR="00E171C6">
        <w:tab/>
        <w:t xml:space="preserve">Design, </w:t>
      </w:r>
      <w:r>
        <w:t xml:space="preserve">UI Development </w:t>
      </w:r>
      <w:r w:rsidR="00E171C6">
        <w:t>and  front end Development.</w:t>
      </w:r>
    </w:p>
    <w:p w:rsidR="00E171C6" w:rsidRPr="008820CD" w:rsidRDefault="00E171C6" w:rsidP="000F368A">
      <w:pPr>
        <w:spacing w:after="0" w:line="240" w:lineRule="auto"/>
        <w:ind w:left="360" w:firstLine="360"/>
        <w:rPr>
          <w:rStyle w:val="PersonalInfoChar"/>
          <w:b w:val="0"/>
          <w:color w:val="auto"/>
          <w:sz w:val="22"/>
        </w:rPr>
      </w:pPr>
    </w:p>
    <w:p w:rsidR="005D37B8" w:rsidRPr="007D060A" w:rsidRDefault="007D060A" w:rsidP="007D060A">
      <w:pPr>
        <w:tabs>
          <w:tab w:val="left" w:pos="907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u w:val="single"/>
          <w:lang w:val="en-IN" w:eastAsia="en-IN"/>
        </w:rPr>
      </w:pPr>
      <w:r>
        <w:t xml:space="preserve">      2      </w:t>
      </w:r>
      <w:r w:rsidR="000F368A">
        <w:t>Project Title</w:t>
      </w:r>
      <w:r w:rsidR="000F368A">
        <w:tab/>
        <w:t>:</w:t>
      </w:r>
      <w:r w:rsidR="000F368A">
        <w:tab/>
      </w:r>
      <w:r w:rsidR="005D37B8" w:rsidRPr="007D060A">
        <w:rPr>
          <w:rFonts w:cstheme="minorHAnsi"/>
          <w:b/>
          <w:bCs/>
          <w:color w:val="000000" w:themeColor="text1"/>
          <w:u w:val="single"/>
          <w:lang w:val="en-IN" w:eastAsia="en-IN"/>
        </w:rPr>
        <w:t>http://letter.org.in/</w:t>
      </w:r>
    </w:p>
    <w:p w:rsidR="00205129" w:rsidRDefault="000F368A" w:rsidP="005365B7">
      <w:pPr>
        <w:spacing w:after="0" w:line="240" w:lineRule="auto"/>
        <w:ind w:left="720"/>
      </w:pPr>
      <w:r w:rsidRPr="004C40D3">
        <w:t>Role</w:t>
      </w:r>
      <w:r w:rsidR="00205129">
        <w:tab/>
      </w:r>
      <w:r w:rsidR="00E72EEA">
        <w:tab/>
      </w:r>
      <w:r w:rsidRPr="004C40D3">
        <w:t>:</w:t>
      </w:r>
      <w:r w:rsidR="00E72EEA">
        <w:tab/>
      </w:r>
      <w:r w:rsidR="005D37B8">
        <w:rPr>
          <w:rFonts w:cstheme="minorHAnsi"/>
          <w:bCs/>
          <w:color w:val="000000"/>
          <w:lang w:val="en-IN" w:eastAsia="en-IN"/>
        </w:rPr>
        <w:t>CMS Developer</w:t>
      </w:r>
      <w:r w:rsidR="005D37B8">
        <w:t xml:space="preserve"> ,</w:t>
      </w:r>
      <w:r>
        <w:t>Front – End Developer, UI Development</w:t>
      </w:r>
      <w:r w:rsidR="005365B7">
        <w:t>.</w:t>
      </w:r>
    </w:p>
    <w:p w:rsidR="000F368A" w:rsidRDefault="000F368A" w:rsidP="000F368A">
      <w:pPr>
        <w:spacing w:after="0" w:line="240" w:lineRule="auto"/>
        <w:ind w:left="360" w:firstLine="360"/>
      </w:pPr>
      <w:r>
        <w:t>Tools &amp; libs</w:t>
      </w:r>
      <w:r>
        <w:tab/>
        <w:t>:</w:t>
      </w:r>
      <w:r>
        <w:tab/>
      </w:r>
      <w:r w:rsidR="005D37B8">
        <w:rPr>
          <w:rFonts w:cstheme="minorHAnsi"/>
          <w:b/>
        </w:rPr>
        <w:t>Word Press  ,</w:t>
      </w:r>
      <w:r>
        <w:t>HTML5, CSS3,</w:t>
      </w:r>
      <w:r w:rsidRPr="00C601CE">
        <w:rPr>
          <w:b/>
        </w:rPr>
        <w:t xml:space="preserve"> Bootstrap</w:t>
      </w:r>
      <w:r w:rsidR="005D37B8">
        <w:t xml:space="preserve">, JQuery, </w:t>
      </w:r>
      <w:r w:rsidR="00A164A5">
        <w:t>Javas</w:t>
      </w:r>
      <w:r>
        <w:t>cript.</w:t>
      </w:r>
    </w:p>
    <w:p w:rsidR="000F368A" w:rsidRPr="008820CD" w:rsidRDefault="000F368A" w:rsidP="00205129">
      <w:pPr>
        <w:spacing w:after="0" w:line="240" w:lineRule="auto"/>
        <w:ind w:left="720"/>
        <w:rPr>
          <w:rStyle w:val="PersonalInfoChar"/>
          <w:b w:val="0"/>
          <w:color w:val="auto"/>
          <w:sz w:val="22"/>
        </w:rPr>
      </w:pPr>
      <w:r>
        <w:t>Description</w:t>
      </w:r>
      <w:r>
        <w:tab/>
      </w:r>
      <w:r w:rsidR="005365B7">
        <w:t>:</w:t>
      </w:r>
      <w:r w:rsidR="005365B7">
        <w:tab/>
        <w:t>There is only 1 member in</w:t>
      </w:r>
      <w:r>
        <w:t xml:space="preserve"> team my role was to </w:t>
      </w:r>
      <w:r w:rsidR="00DD6849">
        <w:t xml:space="preserve">take </w:t>
      </w:r>
      <w:r w:rsidR="00A253C6" w:rsidRPr="00A253C6">
        <w:t xml:space="preserve">full ownership of </w:t>
      </w:r>
      <w:r w:rsidR="00205129">
        <w:tab/>
      </w:r>
      <w:r w:rsidR="00205129">
        <w:tab/>
      </w:r>
      <w:r w:rsidR="00205129">
        <w:tab/>
      </w:r>
      <w:r w:rsidR="00205129">
        <w:tab/>
      </w:r>
      <w:r w:rsidR="00A253C6" w:rsidRPr="00A253C6">
        <w:t>projects from Requirement Discussi</w:t>
      </w:r>
      <w:r w:rsidR="00A253C6">
        <w:t xml:space="preserve">on, UI / UX Design to Front End </w:t>
      </w:r>
      <w:r w:rsidR="00A253C6">
        <w:tab/>
      </w:r>
      <w:r w:rsidR="00205129">
        <w:tab/>
      </w:r>
      <w:r w:rsidR="00205129">
        <w:tab/>
      </w:r>
      <w:r w:rsidR="00205129">
        <w:tab/>
      </w:r>
      <w:r w:rsidR="00A253C6" w:rsidRPr="00A253C6">
        <w:t xml:space="preserve">Implementation </w:t>
      </w:r>
      <w:r w:rsidR="00A253C6">
        <w:t xml:space="preserve">and </w:t>
      </w:r>
      <w:r w:rsidR="00205129">
        <w:t xml:space="preserve"> CMS is fully handle by me</w:t>
      </w:r>
      <w:r>
        <w:t xml:space="preserve"> to make </w:t>
      </w:r>
      <w:r w:rsidR="00A253C6">
        <w:t xml:space="preserve">sure </w:t>
      </w:r>
      <w:r w:rsidR="00205129">
        <w:t xml:space="preserve">website </w:t>
      </w:r>
      <w:r w:rsidR="00A253C6">
        <w:t xml:space="preserve"> is</w:t>
      </w:r>
      <w:r w:rsidR="007D060A">
        <w:t xml:space="preserve"> </w:t>
      </w:r>
      <w:r>
        <w:t>perfect.</w:t>
      </w:r>
    </w:p>
    <w:p w:rsidR="00911042" w:rsidRDefault="00911042" w:rsidP="00911042">
      <w:pPr>
        <w:spacing w:after="0" w:line="240" w:lineRule="auto"/>
        <w:ind w:left="720"/>
      </w:pPr>
    </w:p>
    <w:p w:rsidR="00205129" w:rsidRPr="007D060A" w:rsidRDefault="007D060A" w:rsidP="007D060A">
      <w:pPr>
        <w:tabs>
          <w:tab w:val="left" w:pos="907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  <w:lang w:val="en-IN" w:eastAsia="en-IN"/>
        </w:rPr>
      </w:pPr>
      <w:r>
        <w:t xml:space="preserve">      3      </w:t>
      </w:r>
      <w:r w:rsidR="00740905">
        <w:t>Project Title</w:t>
      </w:r>
      <w:r w:rsidR="00740905">
        <w:tab/>
        <w:t>:</w:t>
      </w:r>
      <w:r w:rsidR="00740905">
        <w:tab/>
      </w:r>
      <w:r w:rsidR="00205129" w:rsidRPr="007D060A">
        <w:rPr>
          <w:rFonts w:cstheme="minorHAnsi"/>
          <w:b/>
          <w:bCs/>
          <w:color w:val="000000"/>
          <w:u w:val="single"/>
          <w:lang w:val="en-IN" w:eastAsia="en-IN"/>
        </w:rPr>
        <w:t>https://www.dndcheck.org/</w:t>
      </w:r>
    </w:p>
    <w:p w:rsidR="00740905" w:rsidRDefault="00740905" w:rsidP="00205129">
      <w:pPr>
        <w:spacing w:after="0" w:line="240" w:lineRule="auto"/>
        <w:ind w:left="720"/>
      </w:pPr>
      <w:r w:rsidRPr="004C40D3">
        <w:t>Role</w:t>
      </w:r>
      <w:r>
        <w:tab/>
      </w:r>
      <w:r>
        <w:tab/>
      </w:r>
      <w:r w:rsidRPr="004C40D3">
        <w:t xml:space="preserve">: </w:t>
      </w:r>
      <w:r w:rsidR="00632C24">
        <w:tab/>
        <w:t>Front – End Developer</w:t>
      </w:r>
      <w:r w:rsidR="00A35373">
        <w:t xml:space="preserve">, UI </w:t>
      </w:r>
      <w:r w:rsidR="00452ABA">
        <w:t xml:space="preserve">/ UX </w:t>
      </w:r>
      <w:r w:rsidR="00A35373">
        <w:t>Development</w:t>
      </w:r>
      <w:r w:rsidR="00C966E5">
        <w:t xml:space="preserve"> and UI</w:t>
      </w:r>
      <w:r w:rsidR="00A35373">
        <w:t xml:space="preserve"> / UX</w:t>
      </w:r>
      <w:r w:rsidR="00C966E5">
        <w:t xml:space="preserve"> D</w:t>
      </w:r>
      <w:r w:rsidR="00651025">
        <w:t>esigning</w:t>
      </w:r>
    </w:p>
    <w:p w:rsidR="00303EA5" w:rsidRDefault="00205129" w:rsidP="00303EA5">
      <w:pPr>
        <w:spacing w:after="0" w:line="240" w:lineRule="auto"/>
        <w:ind w:left="360" w:firstLine="360"/>
      </w:pPr>
      <w:r>
        <w:t>Tools &amp; libs</w:t>
      </w:r>
      <w:r>
        <w:tab/>
        <w:t>:</w:t>
      </w:r>
      <w:r>
        <w:tab/>
        <w:t>HTML5, CSS3,</w:t>
      </w:r>
      <w:r w:rsidR="00303EA5">
        <w:t>JQuery, Java Script.</w:t>
      </w:r>
    </w:p>
    <w:p w:rsidR="00083D54" w:rsidRDefault="00205129" w:rsidP="00205129">
      <w:pPr>
        <w:spacing w:after="0" w:line="240" w:lineRule="auto"/>
        <w:ind w:left="2850" w:hanging="2160"/>
        <w:rPr>
          <w:rStyle w:val="PersonalInfoChar"/>
          <w:b w:val="0"/>
          <w:sz w:val="22"/>
        </w:rPr>
      </w:pPr>
      <w:r>
        <w:t xml:space="preserve">Description         :             DND Check is an interactive Mobile Numbers Scrubbing Platform to filter out </w:t>
      </w:r>
      <w:r w:rsidR="00B6277C">
        <w:t>DND &amp; non-DND Mobile numbers.</w:t>
      </w:r>
    </w:p>
    <w:p w:rsidR="002F1EA1" w:rsidRPr="00582774" w:rsidRDefault="002F1EA1" w:rsidP="00863F13">
      <w:pPr>
        <w:spacing w:after="0" w:line="240" w:lineRule="auto"/>
        <w:rPr>
          <w:sz w:val="16"/>
        </w:rPr>
      </w:pPr>
    </w:p>
    <w:p w:rsidR="00B6277C" w:rsidRPr="007D060A" w:rsidRDefault="007D060A" w:rsidP="007D060A">
      <w:pPr>
        <w:tabs>
          <w:tab w:val="left" w:pos="907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  <w:lang w:val="en-IN" w:eastAsia="en-IN"/>
        </w:rPr>
      </w:pPr>
      <w:r>
        <w:t xml:space="preserve">     4       </w:t>
      </w:r>
      <w:r w:rsidR="006C0D06">
        <w:t>Project  Title</w:t>
      </w:r>
      <w:r w:rsidR="006C0D06">
        <w:tab/>
        <w:t xml:space="preserve">: </w:t>
      </w:r>
      <w:r w:rsidR="006C0D06">
        <w:tab/>
      </w:r>
      <w:r w:rsidRPr="007D060A">
        <w:rPr>
          <w:rFonts w:cstheme="minorHAnsi"/>
          <w:b/>
          <w:bCs/>
          <w:color w:val="000000"/>
          <w:u w:val="single"/>
          <w:lang w:val="en-IN" w:eastAsia="en-IN"/>
        </w:rPr>
        <w:t>http://teatalks.co/</w:t>
      </w:r>
    </w:p>
    <w:p w:rsidR="00351569" w:rsidRDefault="00351569" w:rsidP="00B6277C">
      <w:pPr>
        <w:pStyle w:val="ListParagraph"/>
        <w:spacing w:after="0" w:line="240" w:lineRule="auto"/>
      </w:pPr>
      <w:r>
        <w:t>Role</w:t>
      </w:r>
      <w:r>
        <w:tab/>
      </w:r>
      <w:r>
        <w:tab/>
        <w:t>:</w:t>
      </w:r>
      <w:r>
        <w:tab/>
      </w:r>
      <w:r w:rsidR="005365B7">
        <w:rPr>
          <w:rFonts w:cstheme="minorHAnsi"/>
          <w:bCs/>
          <w:color w:val="000000"/>
          <w:lang w:val="en-IN" w:eastAsia="en-IN"/>
        </w:rPr>
        <w:t>CMS Developer</w:t>
      </w:r>
      <w:r w:rsidR="005365B7">
        <w:t xml:space="preserve"> ,Front – End Developer, UI Development.</w:t>
      </w:r>
    </w:p>
    <w:p w:rsidR="005365B7" w:rsidRDefault="005365B7" w:rsidP="005365B7">
      <w:pPr>
        <w:spacing w:after="0" w:line="240" w:lineRule="auto"/>
        <w:ind w:left="360" w:firstLine="360"/>
      </w:pPr>
      <w:r>
        <w:t>Tools &amp; libs</w:t>
      </w:r>
      <w:r>
        <w:tab/>
        <w:t>:</w:t>
      </w:r>
      <w:r>
        <w:tab/>
      </w:r>
      <w:r>
        <w:rPr>
          <w:rFonts w:cstheme="minorHAnsi"/>
          <w:b/>
        </w:rPr>
        <w:t>Word Press  ,</w:t>
      </w:r>
      <w:r>
        <w:t>HTML5, CSS3,</w:t>
      </w:r>
      <w:r w:rsidRPr="00C601CE">
        <w:rPr>
          <w:b/>
        </w:rPr>
        <w:t xml:space="preserve"> Bootstrap</w:t>
      </w:r>
      <w:r>
        <w:t>, JQuery, Javascript.</w:t>
      </w:r>
    </w:p>
    <w:p w:rsidR="005365B7" w:rsidRPr="008820CD" w:rsidRDefault="005365B7" w:rsidP="005365B7">
      <w:pPr>
        <w:spacing w:after="0" w:line="240" w:lineRule="auto"/>
        <w:ind w:left="720"/>
        <w:rPr>
          <w:rStyle w:val="PersonalInfoChar"/>
          <w:b w:val="0"/>
          <w:color w:val="auto"/>
          <w:sz w:val="22"/>
        </w:rPr>
      </w:pPr>
      <w:r>
        <w:t>Description</w:t>
      </w:r>
      <w:r>
        <w:tab/>
        <w:t>:</w:t>
      </w:r>
      <w:r>
        <w:tab/>
        <w:t xml:space="preserve">There are 3 member in a team my role was to take </w:t>
      </w:r>
      <w:r w:rsidRPr="00A253C6">
        <w:t xml:space="preserve">full ownership of </w:t>
      </w:r>
      <w:r>
        <w:tab/>
      </w:r>
      <w:r>
        <w:tab/>
      </w:r>
      <w:r>
        <w:tab/>
      </w:r>
      <w:r>
        <w:tab/>
      </w:r>
      <w:r w:rsidRPr="00A253C6">
        <w:t>projects from Requirement Discussi</w:t>
      </w:r>
      <w:r>
        <w:t xml:space="preserve">on, UI / UX Design to Front End </w:t>
      </w:r>
      <w:r>
        <w:tab/>
      </w:r>
      <w:r>
        <w:tab/>
      </w:r>
      <w:r>
        <w:tab/>
      </w:r>
      <w:r>
        <w:tab/>
      </w:r>
      <w:r w:rsidRPr="00A253C6">
        <w:t xml:space="preserve">Implementation </w:t>
      </w:r>
      <w:r>
        <w:t>and  CMS is fully handle by me to make sure website  is  perfect.</w:t>
      </w:r>
    </w:p>
    <w:p w:rsidR="005365B7" w:rsidRDefault="005365B7" w:rsidP="005365B7">
      <w:pPr>
        <w:spacing w:after="0" w:line="240" w:lineRule="auto"/>
        <w:rPr>
          <w:sz w:val="12"/>
        </w:rPr>
      </w:pPr>
    </w:p>
    <w:p w:rsidR="005365B7" w:rsidRPr="007D060A" w:rsidRDefault="007D060A" w:rsidP="007D060A">
      <w:pPr>
        <w:tabs>
          <w:tab w:val="left" w:pos="907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  <w:lang w:val="en-IN" w:eastAsia="en-IN"/>
        </w:rPr>
      </w:pPr>
      <w:r>
        <w:t xml:space="preserve">     5       </w:t>
      </w:r>
      <w:r w:rsidR="005365B7">
        <w:t>Project  Title</w:t>
      </w:r>
      <w:r w:rsidR="005365B7">
        <w:tab/>
        <w:t xml:space="preserve">: </w:t>
      </w:r>
      <w:r w:rsidR="005365B7">
        <w:tab/>
      </w:r>
      <w:r w:rsidR="005365B7" w:rsidRPr="007D060A">
        <w:rPr>
          <w:rFonts w:cstheme="minorHAnsi"/>
          <w:b/>
          <w:bCs/>
          <w:color w:val="000000"/>
          <w:u w:val="single"/>
          <w:lang w:val="en-IN" w:eastAsia="en-IN"/>
        </w:rPr>
        <w:t>https://www.mobtexting.com/blog/</w:t>
      </w:r>
    </w:p>
    <w:p w:rsidR="005365B7" w:rsidRDefault="005365B7" w:rsidP="005365B7">
      <w:pPr>
        <w:pStyle w:val="ListParagraph"/>
        <w:spacing w:after="0" w:line="240" w:lineRule="auto"/>
      </w:pPr>
      <w:r>
        <w:t>Role</w:t>
      </w:r>
      <w:r>
        <w:tab/>
      </w:r>
      <w:r>
        <w:tab/>
        <w:t>:</w:t>
      </w:r>
      <w:r>
        <w:tab/>
      </w:r>
      <w:r>
        <w:rPr>
          <w:rFonts w:cstheme="minorHAnsi"/>
          <w:bCs/>
          <w:color w:val="000000"/>
          <w:lang w:val="en-IN" w:eastAsia="en-IN"/>
        </w:rPr>
        <w:t>CMS Developer</w:t>
      </w:r>
      <w:r>
        <w:t xml:space="preserve"> ,Front – End Developer, UI Development.</w:t>
      </w:r>
    </w:p>
    <w:p w:rsidR="005365B7" w:rsidRDefault="005365B7" w:rsidP="005365B7">
      <w:pPr>
        <w:spacing w:after="0" w:line="240" w:lineRule="auto"/>
        <w:ind w:left="360" w:firstLine="360"/>
      </w:pPr>
      <w:r>
        <w:t>Tools &amp; libs</w:t>
      </w:r>
      <w:r>
        <w:tab/>
        <w:t>:</w:t>
      </w:r>
      <w:r>
        <w:tab/>
      </w:r>
      <w:r>
        <w:rPr>
          <w:rFonts w:cstheme="minorHAnsi"/>
          <w:b/>
        </w:rPr>
        <w:t>Word Press  ,</w:t>
      </w:r>
      <w:r>
        <w:t>HTML5, CSS3,</w:t>
      </w:r>
      <w:r w:rsidRPr="00C601CE">
        <w:rPr>
          <w:b/>
        </w:rPr>
        <w:t xml:space="preserve"> Bootstrap</w:t>
      </w:r>
      <w:r>
        <w:t>, JQuery, Javascript.</w:t>
      </w:r>
    </w:p>
    <w:p w:rsidR="005365B7" w:rsidRPr="008820CD" w:rsidRDefault="005365B7" w:rsidP="005365B7">
      <w:pPr>
        <w:spacing w:after="0" w:line="240" w:lineRule="auto"/>
        <w:ind w:left="720"/>
        <w:rPr>
          <w:rStyle w:val="PersonalInfoChar"/>
          <w:b w:val="0"/>
          <w:color w:val="auto"/>
          <w:sz w:val="22"/>
        </w:rPr>
      </w:pPr>
      <w:r>
        <w:t>Description</w:t>
      </w:r>
      <w:r>
        <w:tab/>
        <w:t>:</w:t>
      </w:r>
      <w:r>
        <w:tab/>
        <w:t xml:space="preserve">There are 2 member in a team my role was to take </w:t>
      </w:r>
      <w:r w:rsidRPr="00A253C6">
        <w:t xml:space="preserve">full ownership of </w:t>
      </w:r>
      <w:r>
        <w:tab/>
      </w:r>
      <w:r>
        <w:tab/>
      </w:r>
      <w:r>
        <w:tab/>
      </w:r>
      <w:r>
        <w:tab/>
      </w:r>
      <w:r w:rsidRPr="00A253C6">
        <w:t>projects from Requirement Discussi</w:t>
      </w:r>
      <w:r>
        <w:t xml:space="preserve">on, UI / UX Design to Front End </w:t>
      </w:r>
      <w:r>
        <w:tab/>
      </w:r>
      <w:r>
        <w:tab/>
      </w:r>
      <w:r>
        <w:tab/>
      </w:r>
      <w:r>
        <w:tab/>
      </w:r>
      <w:r w:rsidRPr="00A253C6">
        <w:t xml:space="preserve">Implementation </w:t>
      </w:r>
      <w:r>
        <w:t>and  CMS is fully handle by me to make sure website  is  perfect.</w:t>
      </w:r>
    </w:p>
    <w:p w:rsidR="005365B7" w:rsidRDefault="005365B7" w:rsidP="005365B7">
      <w:pPr>
        <w:spacing w:after="0" w:line="240" w:lineRule="auto"/>
        <w:rPr>
          <w:sz w:val="12"/>
        </w:rPr>
      </w:pPr>
    </w:p>
    <w:p w:rsidR="007D060A" w:rsidRPr="007D060A" w:rsidRDefault="007D060A" w:rsidP="007D060A">
      <w:pPr>
        <w:tabs>
          <w:tab w:val="left" w:pos="907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  <w:lang w:val="en-IN" w:eastAsia="en-IN"/>
        </w:rPr>
      </w:pPr>
      <w:r>
        <w:t xml:space="preserve">     6</w:t>
      </w:r>
      <w:r>
        <w:t xml:space="preserve">       Project  Title</w:t>
      </w:r>
      <w:r>
        <w:tab/>
        <w:t xml:space="preserve">: </w:t>
      </w:r>
      <w:r>
        <w:tab/>
      </w:r>
      <w:r w:rsidRPr="007D060A">
        <w:rPr>
          <w:rFonts w:cstheme="minorHAnsi"/>
          <w:b/>
          <w:bCs/>
          <w:color w:val="000000"/>
          <w:u w:val="single"/>
          <w:lang w:val="en-IN" w:eastAsia="en-IN"/>
        </w:rPr>
        <w:t>https://www.mobtexting.com/app/</w:t>
      </w:r>
    </w:p>
    <w:p w:rsidR="007D060A" w:rsidRDefault="007D060A" w:rsidP="007D060A">
      <w:pPr>
        <w:pStyle w:val="ListParagraph"/>
        <w:spacing w:after="0" w:line="240" w:lineRule="auto"/>
      </w:pPr>
      <w:r>
        <w:t>Role</w:t>
      </w:r>
      <w:r>
        <w:tab/>
      </w:r>
      <w:r>
        <w:tab/>
        <w:t>:</w:t>
      </w:r>
      <w:r>
        <w:tab/>
        <w:t>Front – End Developer, UI Development.</w:t>
      </w:r>
    </w:p>
    <w:p w:rsidR="007D060A" w:rsidRDefault="007D060A" w:rsidP="007D060A">
      <w:pPr>
        <w:spacing w:after="0" w:line="240" w:lineRule="auto"/>
        <w:ind w:left="360" w:firstLine="360"/>
      </w:pPr>
      <w:r>
        <w:t>Tools &amp; libs</w:t>
      </w:r>
      <w:r>
        <w:tab/>
        <w:t>:</w:t>
      </w:r>
      <w:r>
        <w:tab/>
        <w:t>HTML5, CSS3,</w:t>
      </w:r>
      <w:r w:rsidRPr="00C601CE">
        <w:rPr>
          <w:b/>
        </w:rPr>
        <w:t xml:space="preserve"> Bootstrap</w:t>
      </w:r>
      <w:r>
        <w:t>, JQuery, Java</w:t>
      </w:r>
      <w:r>
        <w:t xml:space="preserve"> S</w:t>
      </w:r>
      <w:r>
        <w:t>cript.</w:t>
      </w:r>
    </w:p>
    <w:p w:rsidR="007D060A" w:rsidRPr="008820CD" w:rsidRDefault="007D060A" w:rsidP="007D060A">
      <w:pPr>
        <w:spacing w:after="0" w:line="240" w:lineRule="auto"/>
        <w:ind w:left="720"/>
        <w:rPr>
          <w:rStyle w:val="PersonalInfoChar"/>
          <w:b w:val="0"/>
          <w:color w:val="auto"/>
          <w:sz w:val="22"/>
        </w:rPr>
      </w:pPr>
      <w:r>
        <w:t>Description</w:t>
      </w:r>
      <w:r>
        <w:tab/>
        <w:t>:</w:t>
      </w:r>
      <w:r>
        <w:tab/>
        <w:t xml:space="preserve">There are 2 member in a team my role was to take </w:t>
      </w:r>
      <w:r w:rsidRPr="00A253C6">
        <w:t xml:space="preserve">full ownership of </w:t>
      </w:r>
      <w:r>
        <w:tab/>
      </w:r>
      <w:r>
        <w:tab/>
      </w:r>
      <w:r>
        <w:tab/>
      </w:r>
      <w:r>
        <w:tab/>
      </w:r>
      <w:r w:rsidRPr="00A253C6">
        <w:t>projects from Requirement Discussi</w:t>
      </w:r>
      <w:r>
        <w:t xml:space="preserve">on, UI / UX Design to Front End </w:t>
      </w:r>
      <w:r>
        <w:tab/>
      </w:r>
      <w:r>
        <w:lastRenderedPageBreak/>
        <w:tab/>
      </w:r>
      <w:r>
        <w:tab/>
      </w:r>
      <w:r>
        <w:tab/>
      </w:r>
      <w:r w:rsidRPr="00A253C6">
        <w:t xml:space="preserve">Implementation </w:t>
      </w:r>
      <w:r>
        <w:t>and  CMS is fully handle by me to make sure website  is  perfect.</w:t>
      </w:r>
    </w:p>
    <w:p w:rsidR="007D060A" w:rsidRPr="000B408B" w:rsidRDefault="007D060A" w:rsidP="005365B7">
      <w:pPr>
        <w:spacing w:after="0" w:line="240" w:lineRule="auto"/>
        <w:rPr>
          <w:sz w:val="12"/>
        </w:rPr>
      </w:pPr>
    </w:p>
    <w:p w:rsidR="004115CB" w:rsidRPr="00911DDD" w:rsidRDefault="004115CB" w:rsidP="004115CB">
      <w:pPr>
        <w:spacing w:after="0" w:line="240" w:lineRule="auto"/>
        <w:ind w:left="720"/>
        <w:rPr>
          <w:sz w:val="6"/>
        </w:rPr>
      </w:pPr>
    </w:p>
    <w:p w:rsidR="001D7AE8" w:rsidRDefault="001D7AE8" w:rsidP="004E59A2">
      <w:pPr>
        <w:spacing w:after="0" w:line="240" w:lineRule="auto"/>
        <w:ind w:firstLine="720"/>
      </w:pPr>
    </w:p>
    <w:p w:rsidR="007D060A" w:rsidRDefault="007D060A" w:rsidP="004E59A2">
      <w:pPr>
        <w:spacing w:after="0" w:line="240" w:lineRule="auto"/>
        <w:ind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E354C9" w:rsidRPr="00F874CA" w:rsidTr="00C873F1">
        <w:trPr>
          <w:trHeight w:val="207"/>
        </w:trPr>
        <w:tc>
          <w:tcPr>
            <w:tcW w:w="9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EEF9"/>
            <w:vAlign w:val="center"/>
          </w:tcPr>
          <w:p w:rsidR="00E354C9" w:rsidRPr="00F874CA" w:rsidRDefault="00C82688" w:rsidP="0032065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C82688">
              <w:rPr>
                <w:b/>
                <w:sz w:val="26"/>
                <w:szCs w:val="26"/>
              </w:rPr>
              <w:t>EXTRA CURRICULAR ACTIVITIES</w:t>
            </w:r>
          </w:p>
        </w:tc>
      </w:tr>
    </w:tbl>
    <w:p w:rsidR="00F9050A" w:rsidRPr="00F9050A" w:rsidRDefault="00F9050A" w:rsidP="00F9050A">
      <w:pPr>
        <w:spacing w:after="0" w:line="240" w:lineRule="auto"/>
        <w:ind w:left="720"/>
        <w:rPr>
          <w:sz w:val="12"/>
        </w:rPr>
      </w:pPr>
    </w:p>
    <w:p w:rsidR="00D11C5E" w:rsidRPr="00D11C5E" w:rsidRDefault="005365B7" w:rsidP="007A6854">
      <w:pPr>
        <w:numPr>
          <w:ilvl w:val="0"/>
          <w:numId w:val="7"/>
        </w:numPr>
        <w:spacing w:after="0" w:line="240" w:lineRule="auto"/>
      </w:pPr>
      <w:r>
        <w:t>Attended International Conference</w:t>
      </w:r>
      <w:r w:rsidR="00D11C5E">
        <w:t xml:space="preserve">, </w:t>
      </w:r>
      <w:r w:rsidR="005D3137">
        <w:t xml:space="preserve">in COER </w:t>
      </w:r>
      <w:r w:rsidR="005D3137">
        <w:rPr>
          <w:b/>
        </w:rPr>
        <w:t>-2014</w:t>
      </w:r>
      <w:r w:rsidR="00D11C5E">
        <w:rPr>
          <w:b/>
        </w:rPr>
        <w:t>.</w:t>
      </w:r>
    </w:p>
    <w:p w:rsidR="006561C2" w:rsidRDefault="005D3137" w:rsidP="005D3137">
      <w:pPr>
        <w:numPr>
          <w:ilvl w:val="0"/>
          <w:numId w:val="7"/>
        </w:numPr>
        <w:spacing w:after="0" w:line="240" w:lineRule="auto"/>
      </w:pPr>
      <w:r>
        <w:t>Runner Up</w:t>
      </w:r>
      <w:r w:rsidR="00D11C5E">
        <w:t xml:space="preserve"> in </w:t>
      </w:r>
      <w:r w:rsidRPr="005D3137">
        <w:rPr>
          <w:b/>
        </w:rPr>
        <w:t>Counter Strike game in</w:t>
      </w:r>
      <w:r w:rsidR="00E72EEA">
        <w:rPr>
          <w:b/>
        </w:rPr>
        <w:t xml:space="preserve"> </w:t>
      </w:r>
      <w:r>
        <w:t>College .</w:t>
      </w:r>
    </w:p>
    <w:p w:rsidR="005D3137" w:rsidRDefault="005D3137" w:rsidP="005D3137">
      <w:pPr>
        <w:spacing w:after="0" w:line="240" w:lineRule="auto"/>
        <w:ind w:left="360"/>
      </w:pPr>
    </w:p>
    <w:p w:rsidR="007A6854" w:rsidRDefault="007A6854" w:rsidP="007A6854">
      <w:pPr>
        <w:spacing w:after="0" w:line="240" w:lineRule="auto"/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7A6854" w:rsidRPr="00F874CA" w:rsidTr="00320654">
        <w:trPr>
          <w:trHeight w:val="207"/>
        </w:trPr>
        <w:tc>
          <w:tcPr>
            <w:tcW w:w="9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EEF9"/>
            <w:vAlign w:val="center"/>
          </w:tcPr>
          <w:p w:rsidR="007A6854" w:rsidRPr="00F874CA" w:rsidRDefault="007A6854" w:rsidP="00320654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AREA OF INTEREST</w:t>
            </w:r>
            <w:r w:rsidR="00392562">
              <w:rPr>
                <w:b/>
                <w:sz w:val="26"/>
                <w:szCs w:val="26"/>
              </w:rPr>
              <w:t>&amp; What I do in my free time</w:t>
            </w:r>
          </w:p>
        </w:tc>
      </w:tr>
    </w:tbl>
    <w:p w:rsidR="00405148" w:rsidRPr="00405148" w:rsidRDefault="00405148" w:rsidP="00405148">
      <w:pPr>
        <w:spacing w:after="0" w:line="240" w:lineRule="auto"/>
        <w:ind w:left="360"/>
        <w:jc w:val="both"/>
        <w:rPr>
          <w:sz w:val="12"/>
        </w:rPr>
      </w:pPr>
    </w:p>
    <w:p w:rsidR="00405148" w:rsidRDefault="00405148" w:rsidP="00614B52">
      <w:pPr>
        <w:numPr>
          <w:ilvl w:val="0"/>
          <w:numId w:val="5"/>
        </w:numPr>
        <w:spacing w:after="0" w:line="240" w:lineRule="auto"/>
        <w:jc w:val="both"/>
      </w:pPr>
      <w:r>
        <w:t>Wa</w:t>
      </w:r>
      <w:r w:rsidR="005D3137">
        <w:t>nt to do something creative through my learning and through my ideas</w:t>
      </w:r>
      <w:r>
        <w:t>.</w:t>
      </w:r>
    </w:p>
    <w:p w:rsidR="00614B52" w:rsidRDefault="005D3137" w:rsidP="00614B52">
      <w:pPr>
        <w:numPr>
          <w:ilvl w:val="0"/>
          <w:numId w:val="5"/>
        </w:numPr>
        <w:spacing w:after="0" w:line="240" w:lineRule="auto"/>
        <w:jc w:val="both"/>
      </w:pPr>
      <w:r>
        <w:t>Web</w:t>
      </w:r>
      <w:r w:rsidR="00405148">
        <w:t xml:space="preserve"> attracts me so like to explore and learn</w:t>
      </w:r>
      <w:r w:rsidR="00614B52">
        <w:t xml:space="preserve"> new technology.</w:t>
      </w:r>
    </w:p>
    <w:p w:rsidR="005F2557" w:rsidRPr="005F2557" w:rsidRDefault="005F2557" w:rsidP="005F2557">
      <w:pPr>
        <w:spacing w:after="0" w:line="240" w:lineRule="auto"/>
        <w:ind w:left="360"/>
        <w:jc w:val="both"/>
        <w:rPr>
          <w:sz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24008D" w:rsidRPr="00F874CA" w:rsidTr="00C27AF5">
        <w:trPr>
          <w:trHeight w:val="207"/>
        </w:trPr>
        <w:tc>
          <w:tcPr>
            <w:tcW w:w="9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EEF9"/>
            <w:vAlign w:val="center"/>
          </w:tcPr>
          <w:p w:rsidR="0024008D" w:rsidRPr="00F874CA" w:rsidRDefault="0024008D" w:rsidP="00F874CA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PERSONAL DETAILS</w:t>
            </w:r>
          </w:p>
        </w:tc>
      </w:tr>
    </w:tbl>
    <w:p w:rsidR="0024008D" w:rsidRPr="007424FE" w:rsidRDefault="0024008D" w:rsidP="00F874CA">
      <w:pPr>
        <w:spacing w:after="0" w:line="240" w:lineRule="auto"/>
        <w:rPr>
          <w:b/>
          <w:sz w:val="8"/>
          <w:szCs w:val="26"/>
        </w:rPr>
      </w:pPr>
    </w:p>
    <w:p w:rsidR="0024008D" w:rsidRDefault="0024008D" w:rsidP="00C709A3">
      <w:pPr>
        <w:framePr w:hSpace="180" w:wrap="around" w:vAnchor="text" w:hAnchor="text" w:y="1"/>
        <w:spacing w:after="0" w:line="240" w:lineRule="auto"/>
        <w:ind w:left="360"/>
        <w:suppressOverlap/>
        <w:rPr>
          <w:color w:val="000000"/>
        </w:rPr>
      </w:pPr>
      <w:r w:rsidRPr="006030C8">
        <w:rPr>
          <w:color w:val="000000"/>
        </w:rPr>
        <w:t xml:space="preserve">Father’s name </w:t>
      </w:r>
      <w:r w:rsidR="00C709A3">
        <w:rPr>
          <w:color w:val="000000"/>
        </w:rPr>
        <w:tab/>
      </w:r>
      <w:r w:rsidRPr="006030C8">
        <w:rPr>
          <w:color w:val="000000"/>
        </w:rPr>
        <w:t>:</w:t>
      </w:r>
      <w:r w:rsidR="003030D0">
        <w:rPr>
          <w:color w:val="000000"/>
        </w:rPr>
        <w:tab/>
      </w:r>
      <w:r w:rsidR="005D3137">
        <w:rPr>
          <w:color w:val="000000"/>
        </w:rPr>
        <w:t>J</w:t>
      </w:r>
      <w:r w:rsidR="003F4CB7">
        <w:rPr>
          <w:color w:val="000000"/>
        </w:rPr>
        <w:t>oginder Kocher</w:t>
      </w:r>
    </w:p>
    <w:p w:rsidR="0024008D" w:rsidRDefault="0024008D" w:rsidP="00C709A3">
      <w:pPr>
        <w:framePr w:hSpace="180" w:wrap="around" w:vAnchor="text" w:hAnchor="text" w:y="1"/>
        <w:spacing w:after="0" w:line="240" w:lineRule="auto"/>
        <w:ind w:left="360"/>
        <w:suppressOverlap/>
        <w:rPr>
          <w:color w:val="000000"/>
        </w:rPr>
      </w:pPr>
      <w:r w:rsidRPr="00BD6D85">
        <w:rPr>
          <w:color w:val="000000"/>
        </w:rPr>
        <w:t xml:space="preserve">Date Of Birth  </w:t>
      </w:r>
      <w:r>
        <w:rPr>
          <w:color w:val="000000"/>
        </w:rPr>
        <w:tab/>
      </w:r>
      <w:r w:rsidRPr="00BD6D85">
        <w:rPr>
          <w:color w:val="000000"/>
        </w:rPr>
        <w:t xml:space="preserve">: </w:t>
      </w:r>
      <w:r w:rsidR="003030D0">
        <w:rPr>
          <w:color w:val="000000"/>
        </w:rPr>
        <w:tab/>
      </w:r>
      <w:r w:rsidR="003F4CB7">
        <w:rPr>
          <w:color w:val="000000"/>
        </w:rPr>
        <w:t>22 April 19</w:t>
      </w:r>
      <w:r w:rsidRPr="00BD6D85">
        <w:rPr>
          <w:color w:val="000000"/>
        </w:rPr>
        <w:t>9</w:t>
      </w:r>
      <w:r w:rsidR="003F4CB7">
        <w:rPr>
          <w:color w:val="000000"/>
        </w:rPr>
        <w:t>1</w:t>
      </w:r>
    </w:p>
    <w:p w:rsidR="0024008D" w:rsidRDefault="0024008D" w:rsidP="00C709A3">
      <w:pPr>
        <w:framePr w:hSpace="180" w:wrap="around" w:vAnchor="text" w:hAnchor="text" w:y="1"/>
        <w:spacing w:after="0" w:line="240" w:lineRule="auto"/>
        <w:ind w:left="360"/>
        <w:suppressOverlap/>
        <w:rPr>
          <w:color w:val="000000"/>
        </w:rPr>
      </w:pPr>
      <w:r w:rsidRPr="00BD6D85">
        <w:rPr>
          <w:color w:val="000000"/>
        </w:rPr>
        <w:t xml:space="preserve">Gender           </w:t>
      </w:r>
      <w:r>
        <w:rPr>
          <w:color w:val="000000"/>
          <w:sz w:val="16"/>
          <w:szCs w:val="16"/>
        </w:rPr>
        <w:tab/>
      </w:r>
      <w:r w:rsidR="003030D0">
        <w:rPr>
          <w:color w:val="000000"/>
        </w:rPr>
        <w:t>:</w:t>
      </w:r>
      <w:r w:rsidR="003030D0">
        <w:rPr>
          <w:color w:val="000000"/>
        </w:rPr>
        <w:tab/>
      </w:r>
      <w:r w:rsidRPr="00BD6D85">
        <w:rPr>
          <w:color w:val="000000"/>
        </w:rPr>
        <w:t>Male</w:t>
      </w:r>
    </w:p>
    <w:p w:rsidR="0024008D" w:rsidRDefault="0024008D" w:rsidP="00C709A3">
      <w:pPr>
        <w:framePr w:hSpace="180" w:wrap="around" w:vAnchor="text" w:hAnchor="text" w:y="1"/>
        <w:spacing w:after="0" w:line="240" w:lineRule="auto"/>
        <w:ind w:left="360"/>
        <w:suppressOverlap/>
        <w:rPr>
          <w:color w:val="000000"/>
        </w:rPr>
      </w:pPr>
      <w:r w:rsidRPr="00BD6D85">
        <w:rPr>
          <w:color w:val="000000"/>
        </w:rPr>
        <w:t>Nationality</w:t>
      </w:r>
      <w:r w:rsidR="0007090D">
        <w:rPr>
          <w:color w:val="000000"/>
        </w:rPr>
        <w:tab/>
      </w:r>
      <w:r w:rsidR="0007090D">
        <w:rPr>
          <w:color w:val="000000"/>
        </w:rPr>
        <w:tab/>
      </w:r>
      <w:r w:rsidR="003030D0">
        <w:rPr>
          <w:color w:val="000000"/>
        </w:rPr>
        <w:t>:</w:t>
      </w:r>
      <w:r w:rsidR="003030D0">
        <w:rPr>
          <w:color w:val="000000"/>
        </w:rPr>
        <w:tab/>
      </w:r>
      <w:r w:rsidRPr="00BD6D85">
        <w:rPr>
          <w:color w:val="000000"/>
        </w:rPr>
        <w:t>Indian</w:t>
      </w:r>
    </w:p>
    <w:p w:rsidR="004A7164" w:rsidRDefault="0024008D" w:rsidP="00C709A3">
      <w:pPr>
        <w:framePr w:hSpace="180" w:wrap="around" w:vAnchor="text" w:hAnchor="text" w:y="1"/>
        <w:spacing w:after="0" w:line="240" w:lineRule="auto"/>
        <w:ind w:left="360"/>
        <w:suppressOverlap/>
        <w:rPr>
          <w:color w:val="000000"/>
        </w:rPr>
      </w:pPr>
      <w:r w:rsidRPr="00BD6D85">
        <w:rPr>
          <w:color w:val="000000"/>
        </w:rPr>
        <w:t>Marital Status</w:t>
      </w:r>
      <w:r>
        <w:rPr>
          <w:color w:val="000000"/>
          <w:sz w:val="12"/>
          <w:szCs w:val="12"/>
        </w:rPr>
        <w:tab/>
      </w:r>
      <w:r w:rsidR="003030D0">
        <w:rPr>
          <w:color w:val="000000"/>
        </w:rPr>
        <w:t>:</w:t>
      </w:r>
      <w:r w:rsidR="003030D0">
        <w:rPr>
          <w:color w:val="000000"/>
        </w:rPr>
        <w:tab/>
      </w:r>
      <w:r w:rsidRPr="00BD6D85">
        <w:rPr>
          <w:color w:val="000000"/>
        </w:rPr>
        <w:t>Single</w:t>
      </w:r>
    </w:p>
    <w:p w:rsidR="0024008D" w:rsidRDefault="0024008D" w:rsidP="00C709A3">
      <w:pPr>
        <w:framePr w:hSpace="180" w:wrap="around" w:vAnchor="text" w:hAnchor="text" w:y="1"/>
        <w:spacing w:after="0" w:line="240" w:lineRule="auto"/>
        <w:ind w:left="360"/>
        <w:suppressOverlap/>
        <w:rPr>
          <w:color w:val="000000"/>
        </w:rPr>
      </w:pPr>
      <w:r w:rsidRPr="004A7164">
        <w:rPr>
          <w:color w:val="000000"/>
        </w:rPr>
        <w:t xml:space="preserve">Language Known </w:t>
      </w:r>
      <w:r w:rsidR="003030D0" w:rsidRPr="004A7164">
        <w:rPr>
          <w:color w:val="000000"/>
        </w:rPr>
        <w:tab/>
      </w:r>
      <w:r w:rsidRPr="004A7164">
        <w:rPr>
          <w:color w:val="000000"/>
        </w:rPr>
        <w:t>:</w:t>
      </w:r>
      <w:r w:rsidR="003030D0" w:rsidRPr="004A7164">
        <w:rPr>
          <w:color w:val="000000"/>
        </w:rPr>
        <w:tab/>
      </w:r>
      <w:r w:rsidR="003F4CB7">
        <w:rPr>
          <w:color w:val="000000"/>
        </w:rPr>
        <w:t>English, Hindi, Punjabi</w:t>
      </w:r>
      <w:r w:rsidRPr="004A7164">
        <w:rPr>
          <w:color w:val="000000"/>
        </w:rPr>
        <w:t>.</w:t>
      </w:r>
    </w:p>
    <w:p w:rsidR="00B421D9" w:rsidRDefault="00B421D9" w:rsidP="00C709A3">
      <w:pPr>
        <w:framePr w:hSpace="180" w:wrap="around" w:vAnchor="text" w:hAnchor="text" w:y="1"/>
        <w:spacing w:after="0" w:line="240" w:lineRule="auto"/>
        <w:ind w:left="360"/>
        <w:suppressOverlap/>
        <w:rPr>
          <w:color w:val="000000"/>
        </w:rPr>
      </w:pPr>
      <w:r>
        <w:rPr>
          <w:color w:val="000000"/>
        </w:rPr>
        <w:t xml:space="preserve">Email 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rPr>
          <w:color w:val="000000"/>
        </w:rPr>
        <w:tab/>
      </w:r>
      <w:hyperlink r:id="rId10" w:history="1">
        <w:r w:rsidRPr="00066AAB">
          <w:rPr>
            <w:rStyle w:val="Hyperlink"/>
          </w:rPr>
          <w:t>dipanshukocher2796@gmail.com</w:t>
        </w:r>
      </w:hyperlink>
    </w:p>
    <w:p w:rsidR="00B421D9" w:rsidRPr="004A7164" w:rsidRDefault="00B421D9" w:rsidP="00C709A3">
      <w:pPr>
        <w:framePr w:hSpace="180" w:wrap="around" w:vAnchor="text" w:hAnchor="text" w:y="1"/>
        <w:spacing w:after="0" w:line="240" w:lineRule="auto"/>
        <w:ind w:left="360"/>
        <w:suppressOverlap/>
        <w:rPr>
          <w:color w:val="000000"/>
        </w:rPr>
      </w:pPr>
      <w:r>
        <w:rPr>
          <w:color w:val="000000"/>
        </w:rPr>
        <w:t xml:space="preserve">Contact 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rPr>
          <w:color w:val="000000"/>
        </w:rPr>
        <w:tab/>
        <w:t>9034808694, 9886411787</w:t>
      </w:r>
    </w:p>
    <w:p w:rsidR="00810DAC" w:rsidRPr="007424FE" w:rsidRDefault="00810DAC" w:rsidP="007A6854">
      <w:pPr>
        <w:spacing w:before="160" w:after="0" w:line="240" w:lineRule="auto"/>
        <w:jc w:val="both"/>
        <w:rPr>
          <w:sz w:val="2"/>
        </w:rPr>
      </w:pPr>
    </w:p>
    <w:p w:rsidR="00B421D9" w:rsidRDefault="00B421D9" w:rsidP="00B421D9">
      <w:pPr>
        <w:pStyle w:val="BodyText"/>
        <w:spacing w:after="0"/>
        <w:rPr>
          <w:rFonts w:asciiTheme="minorHAnsi" w:hAnsiTheme="minorHAnsi" w:cstheme="minorHAnsi"/>
          <w:szCs w:val="22"/>
        </w:rPr>
      </w:pPr>
    </w:p>
    <w:p w:rsidR="00B421D9" w:rsidRDefault="00B421D9" w:rsidP="00B421D9">
      <w:pPr>
        <w:pStyle w:val="BodyText"/>
        <w:spacing w:after="0"/>
        <w:rPr>
          <w:rFonts w:asciiTheme="minorHAnsi" w:hAnsiTheme="minorHAnsi" w:cstheme="minorHAnsi"/>
          <w:szCs w:val="22"/>
        </w:rPr>
      </w:pPr>
    </w:p>
    <w:p w:rsidR="00B421D9" w:rsidRDefault="00B421D9" w:rsidP="00B421D9">
      <w:pPr>
        <w:pStyle w:val="BodyText"/>
        <w:spacing w:after="0"/>
        <w:rPr>
          <w:rFonts w:asciiTheme="minorHAnsi" w:hAnsiTheme="minorHAnsi" w:cstheme="minorHAnsi"/>
          <w:szCs w:val="22"/>
        </w:rPr>
      </w:pPr>
    </w:p>
    <w:p w:rsidR="00B421D9" w:rsidRDefault="00B421D9" w:rsidP="00B421D9">
      <w:pPr>
        <w:pStyle w:val="BodyText"/>
        <w:spacing w:after="0"/>
        <w:rPr>
          <w:rFonts w:asciiTheme="minorHAnsi" w:hAnsiTheme="minorHAnsi" w:cstheme="minorHAnsi"/>
          <w:szCs w:val="22"/>
        </w:rPr>
      </w:pPr>
    </w:p>
    <w:p w:rsidR="00B421D9" w:rsidRDefault="00B421D9" w:rsidP="00B421D9">
      <w:pPr>
        <w:pStyle w:val="BodyText"/>
        <w:spacing w:after="0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I hereby declare that the information furnished above is true to the best of my knowledge  and belief.</w:t>
      </w:r>
    </w:p>
    <w:p w:rsidR="00B421D9" w:rsidRDefault="00B421D9" w:rsidP="00B421D9">
      <w:pPr>
        <w:pStyle w:val="BodyText"/>
        <w:spacing w:after="0"/>
        <w:rPr>
          <w:rFonts w:asciiTheme="minorHAnsi" w:hAnsiTheme="minorHAnsi" w:cstheme="minorHAnsi"/>
          <w:b/>
          <w:szCs w:val="22"/>
        </w:rPr>
      </w:pPr>
    </w:p>
    <w:p w:rsidR="00B421D9" w:rsidRDefault="00B421D9" w:rsidP="00B421D9">
      <w:pPr>
        <w:pStyle w:val="BodyText"/>
        <w:spacing w:after="0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>Dipanshukocher</w:t>
      </w:r>
    </w:p>
    <w:p w:rsidR="005D3137" w:rsidRDefault="005D3137" w:rsidP="00B421D9">
      <w:pPr>
        <w:spacing w:before="160" w:after="0" w:line="240" w:lineRule="auto"/>
      </w:pPr>
    </w:p>
    <w:sectPr w:rsidR="005D3137" w:rsidSect="00402CD6">
      <w:pgSz w:w="12240" w:h="15840" w:code="1"/>
      <w:pgMar w:top="1440" w:right="1440" w:bottom="864" w:left="144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A5E" w:rsidRDefault="00A36A5E">
      <w:pPr>
        <w:spacing w:after="0" w:line="240" w:lineRule="auto"/>
      </w:pPr>
      <w:r>
        <w:separator/>
      </w:r>
    </w:p>
  </w:endnote>
  <w:endnote w:type="continuationSeparator" w:id="0">
    <w:p w:rsidR="00A36A5E" w:rsidRDefault="00A36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A5E" w:rsidRDefault="00A36A5E">
      <w:pPr>
        <w:spacing w:after="0" w:line="240" w:lineRule="auto"/>
      </w:pPr>
      <w:r>
        <w:separator/>
      </w:r>
    </w:p>
  </w:footnote>
  <w:footnote w:type="continuationSeparator" w:id="0">
    <w:p w:rsidR="00A36A5E" w:rsidRDefault="00A36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pt;height:9pt" o:bullet="t">
        <v:imagedata r:id="rId1" o:title="BD14583_"/>
      </v:shape>
    </w:pict>
  </w:numPicBullet>
  <w:abstractNum w:abstractNumId="0">
    <w:nsid w:val="0010153D"/>
    <w:multiLevelType w:val="hybridMultilevel"/>
    <w:tmpl w:val="480C42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1F57C7"/>
    <w:multiLevelType w:val="hybridMultilevel"/>
    <w:tmpl w:val="4FBC633A"/>
    <w:lvl w:ilvl="0" w:tplc="4009000F">
      <w:start w:val="1"/>
      <w:numFmt w:val="decimal"/>
      <w:lvlText w:val="%1."/>
      <w:lvlJc w:val="left"/>
      <w:pPr>
        <w:ind w:left="1267" w:hanging="360"/>
      </w:pPr>
    </w:lvl>
    <w:lvl w:ilvl="1" w:tplc="40090019">
      <w:start w:val="1"/>
      <w:numFmt w:val="lowerLetter"/>
      <w:lvlText w:val="%2."/>
      <w:lvlJc w:val="left"/>
      <w:pPr>
        <w:ind w:left="1987" w:hanging="360"/>
      </w:pPr>
    </w:lvl>
    <w:lvl w:ilvl="2" w:tplc="4009001B">
      <w:start w:val="1"/>
      <w:numFmt w:val="lowerRoman"/>
      <w:lvlText w:val="%3."/>
      <w:lvlJc w:val="right"/>
      <w:pPr>
        <w:ind w:left="2707" w:hanging="180"/>
      </w:pPr>
    </w:lvl>
    <w:lvl w:ilvl="3" w:tplc="4009000F">
      <w:start w:val="1"/>
      <w:numFmt w:val="decimal"/>
      <w:lvlText w:val="%4."/>
      <w:lvlJc w:val="left"/>
      <w:pPr>
        <w:ind w:left="3427" w:hanging="360"/>
      </w:pPr>
    </w:lvl>
    <w:lvl w:ilvl="4" w:tplc="40090019">
      <w:start w:val="1"/>
      <w:numFmt w:val="lowerLetter"/>
      <w:lvlText w:val="%5."/>
      <w:lvlJc w:val="left"/>
      <w:pPr>
        <w:ind w:left="4147" w:hanging="360"/>
      </w:pPr>
    </w:lvl>
    <w:lvl w:ilvl="5" w:tplc="4009001B">
      <w:start w:val="1"/>
      <w:numFmt w:val="lowerRoman"/>
      <w:lvlText w:val="%6."/>
      <w:lvlJc w:val="right"/>
      <w:pPr>
        <w:ind w:left="4867" w:hanging="180"/>
      </w:pPr>
    </w:lvl>
    <w:lvl w:ilvl="6" w:tplc="4009000F">
      <w:start w:val="1"/>
      <w:numFmt w:val="decimal"/>
      <w:lvlText w:val="%7."/>
      <w:lvlJc w:val="left"/>
      <w:pPr>
        <w:ind w:left="5587" w:hanging="360"/>
      </w:pPr>
    </w:lvl>
    <w:lvl w:ilvl="7" w:tplc="40090019">
      <w:start w:val="1"/>
      <w:numFmt w:val="lowerLetter"/>
      <w:lvlText w:val="%8."/>
      <w:lvlJc w:val="left"/>
      <w:pPr>
        <w:ind w:left="6307" w:hanging="360"/>
      </w:pPr>
    </w:lvl>
    <w:lvl w:ilvl="8" w:tplc="4009001B">
      <w:start w:val="1"/>
      <w:numFmt w:val="lowerRoman"/>
      <w:lvlText w:val="%9."/>
      <w:lvlJc w:val="right"/>
      <w:pPr>
        <w:ind w:left="7027" w:hanging="180"/>
      </w:pPr>
    </w:lvl>
  </w:abstractNum>
  <w:abstractNum w:abstractNumId="2">
    <w:nsid w:val="19E62FBB"/>
    <w:multiLevelType w:val="hybridMultilevel"/>
    <w:tmpl w:val="6C88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248AB"/>
    <w:multiLevelType w:val="hybridMultilevel"/>
    <w:tmpl w:val="6A141A2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8499D"/>
    <w:multiLevelType w:val="hybridMultilevel"/>
    <w:tmpl w:val="387C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71B91"/>
    <w:multiLevelType w:val="hybridMultilevel"/>
    <w:tmpl w:val="6C88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A7EBC"/>
    <w:multiLevelType w:val="hybridMultilevel"/>
    <w:tmpl w:val="98E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0196E"/>
    <w:multiLevelType w:val="hybridMultilevel"/>
    <w:tmpl w:val="387C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8393F"/>
    <w:multiLevelType w:val="hybridMultilevel"/>
    <w:tmpl w:val="BE8A6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D216D3"/>
    <w:multiLevelType w:val="hybridMultilevel"/>
    <w:tmpl w:val="C4B6082E"/>
    <w:lvl w:ilvl="0" w:tplc="32D0AB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C4758F"/>
    <w:multiLevelType w:val="hybridMultilevel"/>
    <w:tmpl w:val="0628A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0445A8"/>
    <w:multiLevelType w:val="hybridMultilevel"/>
    <w:tmpl w:val="2526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2E1E60"/>
    <w:multiLevelType w:val="hybridMultilevel"/>
    <w:tmpl w:val="EEF4C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FC0F8A"/>
    <w:multiLevelType w:val="hybridMultilevel"/>
    <w:tmpl w:val="66A2E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F057374"/>
    <w:multiLevelType w:val="hybridMultilevel"/>
    <w:tmpl w:val="15C4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8E5008"/>
    <w:multiLevelType w:val="hybridMultilevel"/>
    <w:tmpl w:val="1E9CA7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0"/>
  </w:num>
  <w:num w:numId="5">
    <w:abstractNumId w:val="15"/>
  </w:num>
  <w:num w:numId="6">
    <w:abstractNumId w:val="5"/>
  </w:num>
  <w:num w:numId="7">
    <w:abstractNumId w:val="8"/>
  </w:num>
  <w:num w:numId="8">
    <w:abstractNumId w:val="12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  <w:num w:numId="13">
    <w:abstractNumId w:val="2"/>
  </w:num>
  <w:num w:numId="14">
    <w:abstractNumId w:val="11"/>
  </w:num>
  <w:num w:numId="15">
    <w:abstractNumId w:val="6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3AE8"/>
    <w:rsid w:val="00000BD8"/>
    <w:rsid w:val="00005C2A"/>
    <w:rsid w:val="00021D02"/>
    <w:rsid w:val="00024E30"/>
    <w:rsid w:val="00025A61"/>
    <w:rsid w:val="0004587D"/>
    <w:rsid w:val="00045AE7"/>
    <w:rsid w:val="00047C96"/>
    <w:rsid w:val="00047E1B"/>
    <w:rsid w:val="00053F9C"/>
    <w:rsid w:val="00055795"/>
    <w:rsid w:val="00056F08"/>
    <w:rsid w:val="00057148"/>
    <w:rsid w:val="0006062C"/>
    <w:rsid w:val="0006485B"/>
    <w:rsid w:val="0007090D"/>
    <w:rsid w:val="0007288F"/>
    <w:rsid w:val="00080378"/>
    <w:rsid w:val="00082780"/>
    <w:rsid w:val="00082CD7"/>
    <w:rsid w:val="00083D54"/>
    <w:rsid w:val="00085363"/>
    <w:rsid w:val="000937EF"/>
    <w:rsid w:val="00095D71"/>
    <w:rsid w:val="000A6C5F"/>
    <w:rsid w:val="000B3CBC"/>
    <w:rsid w:val="000B408B"/>
    <w:rsid w:val="000C1A25"/>
    <w:rsid w:val="000C49AB"/>
    <w:rsid w:val="000C78FE"/>
    <w:rsid w:val="000D548B"/>
    <w:rsid w:val="000E563C"/>
    <w:rsid w:val="000E5A89"/>
    <w:rsid w:val="000E7C3E"/>
    <w:rsid w:val="000F0D0E"/>
    <w:rsid w:val="000F15F8"/>
    <w:rsid w:val="000F368A"/>
    <w:rsid w:val="000F4895"/>
    <w:rsid w:val="00102C88"/>
    <w:rsid w:val="0010385D"/>
    <w:rsid w:val="00105A68"/>
    <w:rsid w:val="00111531"/>
    <w:rsid w:val="00116C29"/>
    <w:rsid w:val="001225E3"/>
    <w:rsid w:val="001257BB"/>
    <w:rsid w:val="001279F3"/>
    <w:rsid w:val="00133289"/>
    <w:rsid w:val="0015153B"/>
    <w:rsid w:val="001517C0"/>
    <w:rsid w:val="001570C2"/>
    <w:rsid w:val="001643A1"/>
    <w:rsid w:val="00164F13"/>
    <w:rsid w:val="00167BF8"/>
    <w:rsid w:val="00170178"/>
    <w:rsid w:val="00171978"/>
    <w:rsid w:val="0017421F"/>
    <w:rsid w:val="00176354"/>
    <w:rsid w:val="0018532B"/>
    <w:rsid w:val="00190074"/>
    <w:rsid w:val="00190A90"/>
    <w:rsid w:val="0019251D"/>
    <w:rsid w:val="001A2DC6"/>
    <w:rsid w:val="001A381B"/>
    <w:rsid w:val="001A6534"/>
    <w:rsid w:val="001D2DE3"/>
    <w:rsid w:val="001D485A"/>
    <w:rsid w:val="001D7AE8"/>
    <w:rsid w:val="001E0100"/>
    <w:rsid w:val="001E1A94"/>
    <w:rsid w:val="001E389D"/>
    <w:rsid w:val="001E3C9A"/>
    <w:rsid w:val="001E5C69"/>
    <w:rsid w:val="001E71A7"/>
    <w:rsid w:val="001F12BD"/>
    <w:rsid w:val="001F2C73"/>
    <w:rsid w:val="001F3AE8"/>
    <w:rsid w:val="002020B5"/>
    <w:rsid w:val="00203504"/>
    <w:rsid w:val="002037EB"/>
    <w:rsid w:val="00205129"/>
    <w:rsid w:val="00212EAC"/>
    <w:rsid w:val="00213C7A"/>
    <w:rsid w:val="00225BE3"/>
    <w:rsid w:val="00235EE5"/>
    <w:rsid w:val="00235F42"/>
    <w:rsid w:val="0023755A"/>
    <w:rsid w:val="0024008D"/>
    <w:rsid w:val="00243432"/>
    <w:rsid w:val="002443C2"/>
    <w:rsid w:val="0024505E"/>
    <w:rsid w:val="0026297C"/>
    <w:rsid w:val="00263121"/>
    <w:rsid w:val="00263182"/>
    <w:rsid w:val="00273197"/>
    <w:rsid w:val="00273323"/>
    <w:rsid w:val="002738D2"/>
    <w:rsid w:val="00280F06"/>
    <w:rsid w:val="002848BB"/>
    <w:rsid w:val="00290F91"/>
    <w:rsid w:val="0029232B"/>
    <w:rsid w:val="0029564E"/>
    <w:rsid w:val="00296B9C"/>
    <w:rsid w:val="00297F57"/>
    <w:rsid w:val="002A33EB"/>
    <w:rsid w:val="002A7FAD"/>
    <w:rsid w:val="002B014E"/>
    <w:rsid w:val="002B05E3"/>
    <w:rsid w:val="002B2D5A"/>
    <w:rsid w:val="002B5041"/>
    <w:rsid w:val="002B7F72"/>
    <w:rsid w:val="002C6AAC"/>
    <w:rsid w:val="002D072C"/>
    <w:rsid w:val="002D2287"/>
    <w:rsid w:val="002D3A14"/>
    <w:rsid w:val="002D3DF0"/>
    <w:rsid w:val="002D4FDA"/>
    <w:rsid w:val="002E3536"/>
    <w:rsid w:val="002E70DD"/>
    <w:rsid w:val="002F1897"/>
    <w:rsid w:val="002F1EA1"/>
    <w:rsid w:val="002F2289"/>
    <w:rsid w:val="002F2FB0"/>
    <w:rsid w:val="00301D1C"/>
    <w:rsid w:val="00302C47"/>
    <w:rsid w:val="003030D0"/>
    <w:rsid w:val="00303EA5"/>
    <w:rsid w:val="00307B8C"/>
    <w:rsid w:val="0031010C"/>
    <w:rsid w:val="00320654"/>
    <w:rsid w:val="00322E88"/>
    <w:rsid w:val="00327308"/>
    <w:rsid w:val="00336127"/>
    <w:rsid w:val="00336ECB"/>
    <w:rsid w:val="003419FD"/>
    <w:rsid w:val="00351569"/>
    <w:rsid w:val="00353783"/>
    <w:rsid w:val="00354844"/>
    <w:rsid w:val="0036130B"/>
    <w:rsid w:val="00365672"/>
    <w:rsid w:val="003760F6"/>
    <w:rsid w:val="00376A34"/>
    <w:rsid w:val="00380968"/>
    <w:rsid w:val="00384B76"/>
    <w:rsid w:val="003906E3"/>
    <w:rsid w:val="0039149E"/>
    <w:rsid w:val="00392499"/>
    <w:rsid w:val="00392562"/>
    <w:rsid w:val="00393130"/>
    <w:rsid w:val="003A34B4"/>
    <w:rsid w:val="003A4F2A"/>
    <w:rsid w:val="003B3A5B"/>
    <w:rsid w:val="003C3AA2"/>
    <w:rsid w:val="003F3C7D"/>
    <w:rsid w:val="003F4CB7"/>
    <w:rsid w:val="003F5E33"/>
    <w:rsid w:val="00402CD6"/>
    <w:rsid w:val="00403928"/>
    <w:rsid w:val="00404197"/>
    <w:rsid w:val="0040513E"/>
    <w:rsid w:val="00405148"/>
    <w:rsid w:val="004068E9"/>
    <w:rsid w:val="00410362"/>
    <w:rsid w:val="004115CB"/>
    <w:rsid w:val="00420B74"/>
    <w:rsid w:val="00423229"/>
    <w:rsid w:val="00426281"/>
    <w:rsid w:val="00426530"/>
    <w:rsid w:val="004339DD"/>
    <w:rsid w:val="00433CCE"/>
    <w:rsid w:val="004341D3"/>
    <w:rsid w:val="00436E6E"/>
    <w:rsid w:val="00441C98"/>
    <w:rsid w:val="004469CB"/>
    <w:rsid w:val="004513B2"/>
    <w:rsid w:val="00452ABA"/>
    <w:rsid w:val="00454D8B"/>
    <w:rsid w:val="00455E76"/>
    <w:rsid w:val="00466B7D"/>
    <w:rsid w:val="00473D3E"/>
    <w:rsid w:val="00481EE4"/>
    <w:rsid w:val="00491559"/>
    <w:rsid w:val="004A445B"/>
    <w:rsid w:val="004A4B83"/>
    <w:rsid w:val="004A7164"/>
    <w:rsid w:val="004B4B07"/>
    <w:rsid w:val="004C0678"/>
    <w:rsid w:val="004C40D3"/>
    <w:rsid w:val="004E59A2"/>
    <w:rsid w:val="004F624C"/>
    <w:rsid w:val="00502C09"/>
    <w:rsid w:val="00515F56"/>
    <w:rsid w:val="00522F5C"/>
    <w:rsid w:val="00526385"/>
    <w:rsid w:val="00527742"/>
    <w:rsid w:val="00530EC1"/>
    <w:rsid w:val="005365B7"/>
    <w:rsid w:val="00550C2E"/>
    <w:rsid w:val="0055306D"/>
    <w:rsid w:val="005653CD"/>
    <w:rsid w:val="0057183B"/>
    <w:rsid w:val="00573CE5"/>
    <w:rsid w:val="005775E8"/>
    <w:rsid w:val="0057782A"/>
    <w:rsid w:val="00580536"/>
    <w:rsid w:val="00581B90"/>
    <w:rsid w:val="00582774"/>
    <w:rsid w:val="00582C4D"/>
    <w:rsid w:val="00582FAB"/>
    <w:rsid w:val="00590D07"/>
    <w:rsid w:val="005964C5"/>
    <w:rsid w:val="0059793E"/>
    <w:rsid w:val="005A1DAF"/>
    <w:rsid w:val="005A2025"/>
    <w:rsid w:val="005A25E0"/>
    <w:rsid w:val="005A30F8"/>
    <w:rsid w:val="005A4DE1"/>
    <w:rsid w:val="005B49ED"/>
    <w:rsid w:val="005B6BF3"/>
    <w:rsid w:val="005C2B26"/>
    <w:rsid w:val="005C62AF"/>
    <w:rsid w:val="005C6525"/>
    <w:rsid w:val="005D0134"/>
    <w:rsid w:val="005D0A74"/>
    <w:rsid w:val="005D3137"/>
    <w:rsid w:val="005D37B8"/>
    <w:rsid w:val="005D4497"/>
    <w:rsid w:val="005D5857"/>
    <w:rsid w:val="005E5E84"/>
    <w:rsid w:val="005F2557"/>
    <w:rsid w:val="005F2D73"/>
    <w:rsid w:val="005F79B1"/>
    <w:rsid w:val="005F7D86"/>
    <w:rsid w:val="00604C78"/>
    <w:rsid w:val="006079D1"/>
    <w:rsid w:val="00614B52"/>
    <w:rsid w:val="00614FD5"/>
    <w:rsid w:val="00624D3D"/>
    <w:rsid w:val="00624DEB"/>
    <w:rsid w:val="00627CD9"/>
    <w:rsid w:val="0063074C"/>
    <w:rsid w:val="00632C24"/>
    <w:rsid w:val="00633A12"/>
    <w:rsid w:val="00647056"/>
    <w:rsid w:val="00650DEF"/>
    <w:rsid w:val="00651025"/>
    <w:rsid w:val="00651279"/>
    <w:rsid w:val="00653B8B"/>
    <w:rsid w:val="006561C2"/>
    <w:rsid w:val="00657859"/>
    <w:rsid w:val="00657A1D"/>
    <w:rsid w:val="00660914"/>
    <w:rsid w:val="00662829"/>
    <w:rsid w:val="00665BF1"/>
    <w:rsid w:val="00665DC1"/>
    <w:rsid w:val="00676460"/>
    <w:rsid w:val="0068093F"/>
    <w:rsid w:val="00681656"/>
    <w:rsid w:val="006865D4"/>
    <w:rsid w:val="006871C1"/>
    <w:rsid w:val="00692B50"/>
    <w:rsid w:val="006A2F0C"/>
    <w:rsid w:val="006B0280"/>
    <w:rsid w:val="006C0D06"/>
    <w:rsid w:val="006D4FF4"/>
    <w:rsid w:val="006F0FD6"/>
    <w:rsid w:val="006F362C"/>
    <w:rsid w:val="006F378D"/>
    <w:rsid w:val="006F780D"/>
    <w:rsid w:val="0070193E"/>
    <w:rsid w:val="00707B5E"/>
    <w:rsid w:val="00712A27"/>
    <w:rsid w:val="00737676"/>
    <w:rsid w:val="007404DF"/>
    <w:rsid w:val="00740905"/>
    <w:rsid w:val="00740D5E"/>
    <w:rsid w:val="007424FE"/>
    <w:rsid w:val="00742554"/>
    <w:rsid w:val="00744074"/>
    <w:rsid w:val="0074598A"/>
    <w:rsid w:val="0074620D"/>
    <w:rsid w:val="00755BBB"/>
    <w:rsid w:val="00756DB1"/>
    <w:rsid w:val="00765793"/>
    <w:rsid w:val="00767BC8"/>
    <w:rsid w:val="00770569"/>
    <w:rsid w:val="00773DB3"/>
    <w:rsid w:val="007762F4"/>
    <w:rsid w:val="00780B74"/>
    <w:rsid w:val="0078397E"/>
    <w:rsid w:val="007845DC"/>
    <w:rsid w:val="00785064"/>
    <w:rsid w:val="00785F5E"/>
    <w:rsid w:val="007910E1"/>
    <w:rsid w:val="00794A8C"/>
    <w:rsid w:val="0079609F"/>
    <w:rsid w:val="007A0622"/>
    <w:rsid w:val="007A5245"/>
    <w:rsid w:val="007A6854"/>
    <w:rsid w:val="007C3E53"/>
    <w:rsid w:val="007C3E7C"/>
    <w:rsid w:val="007C49CB"/>
    <w:rsid w:val="007C5AEA"/>
    <w:rsid w:val="007C784A"/>
    <w:rsid w:val="007D0084"/>
    <w:rsid w:val="007D060A"/>
    <w:rsid w:val="007D17C5"/>
    <w:rsid w:val="007D61A2"/>
    <w:rsid w:val="007F4EA6"/>
    <w:rsid w:val="00810DAC"/>
    <w:rsid w:val="00821290"/>
    <w:rsid w:val="00821825"/>
    <w:rsid w:val="008226F2"/>
    <w:rsid w:val="00832C9E"/>
    <w:rsid w:val="00834170"/>
    <w:rsid w:val="00834712"/>
    <w:rsid w:val="00836240"/>
    <w:rsid w:val="00837496"/>
    <w:rsid w:val="00837CB0"/>
    <w:rsid w:val="00844684"/>
    <w:rsid w:val="00852380"/>
    <w:rsid w:val="008552DF"/>
    <w:rsid w:val="0086001E"/>
    <w:rsid w:val="00862339"/>
    <w:rsid w:val="0086296B"/>
    <w:rsid w:val="00863E75"/>
    <w:rsid w:val="00863F13"/>
    <w:rsid w:val="008711B2"/>
    <w:rsid w:val="008733B2"/>
    <w:rsid w:val="008765D8"/>
    <w:rsid w:val="008819BD"/>
    <w:rsid w:val="008820CD"/>
    <w:rsid w:val="00896651"/>
    <w:rsid w:val="00896FD0"/>
    <w:rsid w:val="008B500C"/>
    <w:rsid w:val="008D6FFE"/>
    <w:rsid w:val="008E1C02"/>
    <w:rsid w:val="008E20D4"/>
    <w:rsid w:val="008E2483"/>
    <w:rsid w:val="008E3DA8"/>
    <w:rsid w:val="008E6576"/>
    <w:rsid w:val="008E7825"/>
    <w:rsid w:val="008F215C"/>
    <w:rsid w:val="008F262A"/>
    <w:rsid w:val="009077A9"/>
    <w:rsid w:val="00910CBB"/>
    <w:rsid w:val="00911042"/>
    <w:rsid w:val="00911DDD"/>
    <w:rsid w:val="00920D29"/>
    <w:rsid w:val="00927E73"/>
    <w:rsid w:val="009320A8"/>
    <w:rsid w:val="00934166"/>
    <w:rsid w:val="009400DD"/>
    <w:rsid w:val="009408BB"/>
    <w:rsid w:val="0094187F"/>
    <w:rsid w:val="00955643"/>
    <w:rsid w:val="009567BB"/>
    <w:rsid w:val="009606C3"/>
    <w:rsid w:val="00963440"/>
    <w:rsid w:val="009652C9"/>
    <w:rsid w:val="00966999"/>
    <w:rsid w:val="00967BEB"/>
    <w:rsid w:val="009718FF"/>
    <w:rsid w:val="00975C9C"/>
    <w:rsid w:val="0097693A"/>
    <w:rsid w:val="00980780"/>
    <w:rsid w:val="00980D50"/>
    <w:rsid w:val="00981DBA"/>
    <w:rsid w:val="00982F9E"/>
    <w:rsid w:val="00986ACF"/>
    <w:rsid w:val="009A0400"/>
    <w:rsid w:val="009A777A"/>
    <w:rsid w:val="009A7A3C"/>
    <w:rsid w:val="009C0C05"/>
    <w:rsid w:val="009C18F1"/>
    <w:rsid w:val="009C66AA"/>
    <w:rsid w:val="009D2BAD"/>
    <w:rsid w:val="009D6421"/>
    <w:rsid w:val="009E7D7D"/>
    <w:rsid w:val="009F1970"/>
    <w:rsid w:val="009F1BCE"/>
    <w:rsid w:val="009F3F82"/>
    <w:rsid w:val="00A02F22"/>
    <w:rsid w:val="00A04A69"/>
    <w:rsid w:val="00A06D09"/>
    <w:rsid w:val="00A164A5"/>
    <w:rsid w:val="00A17296"/>
    <w:rsid w:val="00A203E2"/>
    <w:rsid w:val="00A20678"/>
    <w:rsid w:val="00A23CC9"/>
    <w:rsid w:val="00A253C6"/>
    <w:rsid w:val="00A321E7"/>
    <w:rsid w:val="00A334A5"/>
    <w:rsid w:val="00A35373"/>
    <w:rsid w:val="00A36A5E"/>
    <w:rsid w:val="00A42E08"/>
    <w:rsid w:val="00A43E19"/>
    <w:rsid w:val="00A47127"/>
    <w:rsid w:val="00A507D6"/>
    <w:rsid w:val="00A527CE"/>
    <w:rsid w:val="00A55F36"/>
    <w:rsid w:val="00A66961"/>
    <w:rsid w:val="00A677C5"/>
    <w:rsid w:val="00A73F39"/>
    <w:rsid w:val="00A77D36"/>
    <w:rsid w:val="00A81D48"/>
    <w:rsid w:val="00A85DFD"/>
    <w:rsid w:val="00A874A4"/>
    <w:rsid w:val="00A953B4"/>
    <w:rsid w:val="00AA1ABC"/>
    <w:rsid w:val="00AA36B2"/>
    <w:rsid w:val="00AA6298"/>
    <w:rsid w:val="00AB3BDF"/>
    <w:rsid w:val="00AB448B"/>
    <w:rsid w:val="00AB4ED4"/>
    <w:rsid w:val="00AB5153"/>
    <w:rsid w:val="00AB72BD"/>
    <w:rsid w:val="00AC15D9"/>
    <w:rsid w:val="00AC7935"/>
    <w:rsid w:val="00AE35C7"/>
    <w:rsid w:val="00AE7287"/>
    <w:rsid w:val="00AF4EB6"/>
    <w:rsid w:val="00AF5025"/>
    <w:rsid w:val="00AF62CE"/>
    <w:rsid w:val="00AF7026"/>
    <w:rsid w:val="00B1053A"/>
    <w:rsid w:val="00B13F8A"/>
    <w:rsid w:val="00B14AB3"/>
    <w:rsid w:val="00B25997"/>
    <w:rsid w:val="00B339B8"/>
    <w:rsid w:val="00B357D9"/>
    <w:rsid w:val="00B36B79"/>
    <w:rsid w:val="00B421D9"/>
    <w:rsid w:val="00B424C9"/>
    <w:rsid w:val="00B437A4"/>
    <w:rsid w:val="00B46674"/>
    <w:rsid w:val="00B568D0"/>
    <w:rsid w:val="00B62009"/>
    <w:rsid w:val="00B6277C"/>
    <w:rsid w:val="00B74EC6"/>
    <w:rsid w:val="00B75A36"/>
    <w:rsid w:val="00B76A20"/>
    <w:rsid w:val="00B76E4C"/>
    <w:rsid w:val="00B82776"/>
    <w:rsid w:val="00B8370E"/>
    <w:rsid w:val="00B842FF"/>
    <w:rsid w:val="00B90E62"/>
    <w:rsid w:val="00B91CAF"/>
    <w:rsid w:val="00B94156"/>
    <w:rsid w:val="00B95F60"/>
    <w:rsid w:val="00BA2469"/>
    <w:rsid w:val="00BA2801"/>
    <w:rsid w:val="00BB5E77"/>
    <w:rsid w:val="00BC1A0C"/>
    <w:rsid w:val="00BC39D9"/>
    <w:rsid w:val="00BC485E"/>
    <w:rsid w:val="00BC6F12"/>
    <w:rsid w:val="00BD12CF"/>
    <w:rsid w:val="00BD456A"/>
    <w:rsid w:val="00BD75FB"/>
    <w:rsid w:val="00BE4651"/>
    <w:rsid w:val="00BE4BC8"/>
    <w:rsid w:val="00BE7749"/>
    <w:rsid w:val="00BF6A37"/>
    <w:rsid w:val="00C01DDD"/>
    <w:rsid w:val="00C02858"/>
    <w:rsid w:val="00C04C5B"/>
    <w:rsid w:val="00C1238F"/>
    <w:rsid w:val="00C2561B"/>
    <w:rsid w:val="00C2592A"/>
    <w:rsid w:val="00C27AF5"/>
    <w:rsid w:val="00C33C08"/>
    <w:rsid w:val="00C446CF"/>
    <w:rsid w:val="00C44887"/>
    <w:rsid w:val="00C52AF1"/>
    <w:rsid w:val="00C5310D"/>
    <w:rsid w:val="00C5594E"/>
    <w:rsid w:val="00C57035"/>
    <w:rsid w:val="00C601CE"/>
    <w:rsid w:val="00C60B27"/>
    <w:rsid w:val="00C709A3"/>
    <w:rsid w:val="00C72D96"/>
    <w:rsid w:val="00C80686"/>
    <w:rsid w:val="00C81ED1"/>
    <w:rsid w:val="00C82688"/>
    <w:rsid w:val="00C83C6D"/>
    <w:rsid w:val="00C84BE0"/>
    <w:rsid w:val="00C85550"/>
    <w:rsid w:val="00C85DAA"/>
    <w:rsid w:val="00C873F1"/>
    <w:rsid w:val="00C90D41"/>
    <w:rsid w:val="00C966E5"/>
    <w:rsid w:val="00C96C86"/>
    <w:rsid w:val="00CA0200"/>
    <w:rsid w:val="00CA390B"/>
    <w:rsid w:val="00CB3CC3"/>
    <w:rsid w:val="00CB4C37"/>
    <w:rsid w:val="00CB5F77"/>
    <w:rsid w:val="00CC0FC9"/>
    <w:rsid w:val="00CD7A8A"/>
    <w:rsid w:val="00CE32E1"/>
    <w:rsid w:val="00CE47AA"/>
    <w:rsid w:val="00CE6267"/>
    <w:rsid w:val="00CE65EE"/>
    <w:rsid w:val="00CF3387"/>
    <w:rsid w:val="00CF4820"/>
    <w:rsid w:val="00CF5917"/>
    <w:rsid w:val="00CF7EAC"/>
    <w:rsid w:val="00D11C5E"/>
    <w:rsid w:val="00D11E08"/>
    <w:rsid w:val="00D13B3E"/>
    <w:rsid w:val="00D14448"/>
    <w:rsid w:val="00D25B93"/>
    <w:rsid w:val="00D313CE"/>
    <w:rsid w:val="00D320BE"/>
    <w:rsid w:val="00D3243E"/>
    <w:rsid w:val="00D527DC"/>
    <w:rsid w:val="00D625A5"/>
    <w:rsid w:val="00D63084"/>
    <w:rsid w:val="00D6506F"/>
    <w:rsid w:val="00D72E84"/>
    <w:rsid w:val="00D73B84"/>
    <w:rsid w:val="00D8391F"/>
    <w:rsid w:val="00D93BED"/>
    <w:rsid w:val="00D93EDE"/>
    <w:rsid w:val="00DA55BB"/>
    <w:rsid w:val="00DC5882"/>
    <w:rsid w:val="00DC6027"/>
    <w:rsid w:val="00DD13F9"/>
    <w:rsid w:val="00DD2CC5"/>
    <w:rsid w:val="00DD5CC5"/>
    <w:rsid w:val="00DD6849"/>
    <w:rsid w:val="00DD78E4"/>
    <w:rsid w:val="00DF01E5"/>
    <w:rsid w:val="00E00734"/>
    <w:rsid w:val="00E02D4E"/>
    <w:rsid w:val="00E121A7"/>
    <w:rsid w:val="00E13915"/>
    <w:rsid w:val="00E13F5B"/>
    <w:rsid w:val="00E146B3"/>
    <w:rsid w:val="00E16F01"/>
    <w:rsid w:val="00E171C6"/>
    <w:rsid w:val="00E25B8E"/>
    <w:rsid w:val="00E27758"/>
    <w:rsid w:val="00E33A4D"/>
    <w:rsid w:val="00E354C9"/>
    <w:rsid w:val="00E40A84"/>
    <w:rsid w:val="00E41612"/>
    <w:rsid w:val="00E42CFD"/>
    <w:rsid w:val="00E43B1D"/>
    <w:rsid w:val="00E453C7"/>
    <w:rsid w:val="00E46507"/>
    <w:rsid w:val="00E46B1F"/>
    <w:rsid w:val="00E61235"/>
    <w:rsid w:val="00E72EEA"/>
    <w:rsid w:val="00E8244D"/>
    <w:rsid w:val="00E83591"/>
    <w:rsid w:val="00E857E6"/>
    <w:rsid w:val="00E93922"/>
    <w:rsid w:val="00E965AB"/>
    <w:rsid w:val="00E96F5E"/>
    <w:rsid w:val="00EA01F2"/>
    <w:rsid w:val="00EA0B88"/>
    <w:rsid w:val="00EA1823"/>
    <w:rsid w:val="00EA23C6"/>
    <w:rsid w:val="00EA45A3"/>
    <w:rsid w:val="00EA66F9"/>
    <w:rsid w:val="00EC2213"/>
    <w:rsid w:val="00EC6FA4"/>
    <w:rsid w:val="00ED0125"/>
    <w:rsid w:val="00ED2570"/>
    <w:rsid w:val="00EE20F7"/>
    <w:rsid w:val="00EE2719"/>
    <w:rsid w:val="00EE6E93"/>
    <w:rsid w:val="00EE7F3A"/>
    <w:rsid w:val="00EF126B"/>
    <w:rsid w:val="00EF70ED"/>
    <w:rsid w:val="00F0640A"/>
    <w:rsid w:val="00F0687B"/>
    <w:rsid w:val="00F2160E"/>
    <w:rsid w:val="00F25647"/>
    <w:rsid w:val="00F30E01"/>
    <w:rsid w:val="00F33BAF"/>
    <w:rsid w:val="00F42066"/>
    <w:rsid w:val="00F457F0"/>
    <w:rsid w:val="00F4668B"/>
    <w:rsid w:val="00F50F87"/>
    <w:rsid w:val="00F56A03"/>
    <w:rsid w:val="00F57B56"/>
    <w:rsid w:val="00F60D47"/>
    <w:rsid w:val="00F620D4"/>
    <w:rsid w:val="00F627DB"/>
    <w:rsid w:val="00F62B79"/>
    <w:rsid w:val="00F721FA"/>
    <w:rsid w:val="00F777A9"/>
    <w:rsid w:val="00F85C9E"/>
    <w:rsid w:val="00F874CA"/>
    <w:rsid w:val="00F9050A"/>
    <w:rsid w:val="00F9696A"/>
    <w:rsid w:val="00F97E4A"/>
    <w:rsid w:val="00FA0065"/>
    <w:rsid w:val="00FB4934"/>
    <w:rsid w:val="00FC0F3A"/>
    <w:rsid w:val="00FC1FF0"/>
    <w:rsid w:val="00FD44B5"/>
    <w:rsid w:val="00FE0AAB"/>
    <w:rsid w:val="00FE187C"/>
    <w:rsid w:val="00FE240F"/>
    <w:rsid w:val="00FE3D84"/>
    <w:rsid w:val="00FE585E"/>
    <w:rsid w:val="00FF15BD"/>
    <w:rsid w:val="00FF2F37"/>
    <w:rsid w:val="00FF4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C873F1"/>
  </w:style>
  <w:style w:type="paragraph" w:styleId="Heading3">
    <w:name w:val="heading 3"/>
    <w:basedOn w:val="Normal"/>
    <w:link w:val="Heading3Char"/>
    <w:uiPriority w:val="9"/>
    <w:qFormat/>
    <w:rsid w:val="00BD12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12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rsid w:val="00BD12CF"/>
    <w:rPr>
      <w:color w:val="0000FF"/>
      <w:u w:val="single"/>
    </w:rPr>
  </w:style>
  <w:style w:type="character" w:customStyle="1" w:styleId="apple-converted-space">
    <w:name w:val="apple-converted-space"/>
    <w:rsid w:val="00BD12CF"/>
  </w:style>
  <w:style w:type="character" w:styleId="Emphasis">
    <w:name w:val="Emphasis"/>
    <w:basedOn w:val="DefaultParagraphFont"/>
    <w:uiPriority w:val="20"/>
    <w:qFormat/>
    <w:rsid w:val="00BD12CF"/>
    <w:rPr>
      <w:i/>
      <w:iCs/>
    </w:rPr>
  </w:style>
  <w:style w:type="paragraph" w:styleId="ListParagraph">
    <w:name w:val="List Paragraph"/>
    <w:basedOn w:val="Normal"/>
    <w:uiPriority w:val="34"/>
    <w:qFormat/>
    <w:rsid w:val="00082CD7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B421D9"/>
    <w:pPr>
      <w:spacing w:after="12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421D9"/>
    <w:rPr>
      <w:rFonts w:ascii="Garamond" w:eastAsia="Times New Roman" w:hAnsi="Garamond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C873F1"/>
  </w:style>
  <w:style w:type="paragraph" w:styleId="Heading3">
    <w:name w:val="heading 3"/>
    <w:basedOn w:val="Normal"/>
    <w:link w:val="Heading3Char"/>
    <w:uiPriority w:val="9"/>
    <w:qFormat/>
    <w:rsid w:val="00BD12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12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rsid w:val="00BD12CF"/>
    <w:rPr>
      <w:color w:val="0000FF"/>
      <w:u w:val="single"/>
    </w:rPr>
  </w:style>
  <w:style w:type="character" w:customStyle="1" w:styleId="apple-converted-space">
    <w:name w:val="apple-converted-space"/>
    <w:rsid w:val="00BD12CF"/>
  </w:style>
  <w:style w:type="character" w:styleId="Emphasis">
    <w:name w:val="Emphasis"/>
    <w:basedOn w:val="DefaultParagraphFont"/>
    <w:uiPriority w:val="20"/>
    <w:qFormat/>
    <w:rsid w:val="00BD12CF"/>
    <w:rPr>
      <w:i/>
      <w:iCs/>
    </w:rPr>
  </w:style>
  <w:style w:type="paragraph" w:styleId="ListParagraph">
    <w:name w:val="List Paragraph"/>
    <w:basedOn w:val="Normal"/>
    <w:uiPriority w:val="34"/>
    <w:rsid w:val="0008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dipanshukocher2796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ipanshukocher2796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%20Bind\AppData\Roaming\Microsoft\Templates\Function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A0E9A7FBB44A89BD90C031A8941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FA1E9-113D-45C9-B30E-4083BCD3C8F3}"/>
      </w:docPartPr>
      <w:docPartBody>
        <w:p w:rsidR="002061D2" w:rsidRDefault="00317EE5">
          <w:pPr>
            <w:pStyle w:val="67A0E9A7FBB44A89BD90C031A8941D50"/>
          </w:pPr>
          <w:r>
            <w:t>[Your Name]</w:t>
          </w:r>
        </w:p>
      </w:docPartBody>
    </w:docPart>
    <w:docPart>
      <w:docPartPr>
        <w:name w:val="8D14765232524D269F4F3860FDE40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09B3F-432C-4B16-9C78-DAC57E42C894}"/>
      </w:docPartPr>
      <w:docPartBody>
        <w:p w:rsidR="002061D2" w:rsidRDefault="00317EE5">
          <w:pPr>
            <w:pStyle w:val="8D14765232524D269F4F3860FDE4088A"/>
          </w:pPr>
          <w:r>
            <w:rPr>
              <w:color w:val="262626" w:themeColor="text1" w:themeTint="D9"/>
              <w:sz w:val="18"/>
            </w:rPr>
            <w:t>[</w:t>
          </w:r>
          <w:r>
            <w:rPr>
              <w:rStyle w:val="PersonalInfoChar"/>
            </w:rPr>
            <w:t>Phone</w:t>
          </w:r>
          <w:r>
            <w:rPr>
              <w:color w:val="262626" w:themeColor="text1" w:themeTint="D9"/>
              <w:sz w:val="18"/>
            </w:rPr>
            <w:t>]</w:t>
          </w:r>
        </w:p>
      </w:docPartBody>
    </w:docPart>
    <w:docPart>
      <w:docPartPr>
        <w:name w:val="086085498E3D44C1A077AAED25934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0A6C5-A666-44C9-898C-8F12097BA224}"/>
      </w:docPartPr>
      <w:docPartBody>
        <w:p w:rsidR="002061D2" w:rsidRDefault="00C44C13" w:rsidP="00C44C13">
          <w:pPr>
            <w:pStyle w:val="086085498E3D44C1A077AAED25934FAA"/>
          </w:pPr>
          <w:r>
            <w:rPr>
              <w:color w:val="262626" w:themeColor="text1" w:themeTint="D9"/>
              <w:sz w:val="18"/>
            </w:rPr>
            <w:t>[Street Address], 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4C13"/>
    <w:rsid w:val="00080345"/>
    <w:rsid w:val="000818E6"/>
    <w:rsid w:val="000E52AF"/>
    <w:rsid w:val="000E7A14"/>
    <w:rsid w:val="00157AA7"/>
    <w:rsid w:val="002061D2"/>
    <w:rsid w:val="00217266"/>
    <w:rsid w:val="00273D01"/>
    <w:rsid w:val="002F6084"/>
    <w:rsid w:val="00317EE5"/>
    <w:rsid w:val="00365203"/>
    <w:rsid w:val="003E3DA5"/>
    <w:rsid w:val="004C6F6D"/>
    <w:rsid w:val="005019DC"/>
    <w:rsid w:val="005446C6"/>
    <w:rsid w:val="00570E12"/>
    <w:rsid w:val="00601CEC"/>
    <w:rsid w:val="0068463D"/>
    <w:rsid w:val="00761CD6"/>
    <w:rsid w:val="008341C1"/>
    <w:rsid w:val="00862FD3"/>
    <w:rsid w:val="00864F8B"/>
    <w:rsid w:val="008D0745"/>
    <w:rsid w:val="008D1B85"/>
    <w:rsid w:val="008E11B4"/>
    <w:rsid w:val="0094605F"/>
    <w:rsid w:val="009632EB"/>
    <w:rsid w:val="00982EC3"/>
    <w:rsid w:val="009B32EF"/>
    <w:rsid w:val="009B46A6"/>
    <w:rsid w:val="009E2BA2"/>
    <w:rsid w:val="00AA1085"/>
    <w:rsid w:val="00B07EEC"/>
    <w:rsid w:val="00B25E84"/>
    <w:rsid w:val="00C062CA"/>
    <w:rsid w:val="00C44C13"/>
    <w:rsid w:val="00C51BF8"/>
    <w:rsid w:val="00C95511"/>
    <w:rsid w:val="00D03639"/>
    <w:rsid w:val="00D71977"/>
    <w:rsid w:val="00D92D9C"/>
    <w:rsid w:val="00D94E71"/>
    <w:rsid w:val="00D950FD"/>
    <w:rsid w:val="00DA4FC3"/>
    <w:rsid w:val="00DF07A0"/>
    <w:rsid w:val="00E42477"/>
    <w:rsid w:val="00EC52DC"/>
    <w:rsid w:val="00EE4F23"/>
    <w:rsid w:val="00F86F91"/>
    <w:rsid w:val="00F878B4"/>
    <w:rsid w:val="00FC366C"/>
    <w:rsid w:val="00FD6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A0E9A7FBB44A89BD90C031A8941D50">
    <w:name w:val="67A0E9A7FBB44A89BD90C031A8941D50"/>
    <w:rsid w:val="002061D2"/>
  </w:style>
  <w:style w:type="paragraph" w:customStyle="1" w:styleId="PersonalInfo">
    <w:name w:val="Personal Info"/>
    <w:basedOn w:val="Normal"/>
    <w:link w:val="PersonalInfoChar"/>
    <w:qFormat/>
    <w:rsid w:val="002061D2"/>
    <w:pPr>
      <w:spacing w:after="0" w:line="240" w:lineRule="auto"/>
    </w:pPr>
    <w:rPr>
      <w:rFonts w:eastAsiaTheme="minorHAnsi"/>
      <w:color w:val="262626" w:themeColor="text1" w:themeTint="D9"/>
      <w:sz w:val="18"/>
    </w:rPr>
  </w:style>
  <w:style w:type="character" w:customStyle="1" w:styleId="PersonalInfoChar">
    <w:name w:val="Personal Info Char"/>
    <w:basedOn w:val="DefaultParagraphFont"/>
    <w:link w:val="PersonalInfo"/>
    <w:rsid w:val="002061D2"/>
    <w:rPr>
      <w:rFonts w:eastAsiaTheme="minorHAnsi"/>
      <w:color w:val="262626" w:themeColor="text1" w:themeTint="D9"/>
      <w:sz w:val="18"/>
    </w:rPr>
  </w:style>
  <w:style w:type="paragraph" w:customStyle="1" w:styleId="8D14765232524D269F4F3860FDE4088A">
    <w:name w:val="8D14765232524D269F4F3860FDE4088A"/>
    <w:rsid w:val="002061D2"/>
  </w:style>
  <w:style w:type="paragraph" w:customStyle="1" w:styleId="7820D5567F554A4F975C73E8A58CD196">
    <w:name w:val="7820D5567F554A4F975C73E8A58CD196"/>
    <w:rsid w:val="002061D2"/>
  </w:style>
  <w:style w:type="paragraph" w:customStyle="1" w:styleId="579F2C320F044217BE590A59A55EAAA2">
    <w:name w:val="579F2C320F044217BE590A59A55EAAA2"/>
    <w:rsid w:val="002061D2"/>
  </w:style>
  <w:style w:type="paragraph" w:customStyle="1" w:styleId="7242E861311D43718B23B76526B1C245">
    <w:name w:val="7242E861311D43718B23B76526B1C245"/>
    <w:rsid w:val="002061D2"/>
  </w:style>
  <w:style w:type="paragraph" w:customStyle="1" w:styleId="2FF1DDD3AEDD405689EB43239045DB0A">
    <w:name w:val="2FF1DDD3AEDD405689EB43239045DB0A"/>
    <w:rsid w:val="002061D2"/>
  </w:style>
  <w:style w:type="paragraph" w:customStyle="1" w:styleId="461CA961F03D441F9E265AB5275C4911">
    <w:name w:val="461CA961F03D441F9E265AB5275C4911"/>
    <w:rsid w:val="002061D2"/>
  </w:style>
  <w:style w:type="paragraph" w:customStyle="1" w:styleId="0EB8A8B468534037B0487DF2C70893DB">
    <w:name w:val="0EB8A8B468534037B0487DF2C70893DB"/>
    <w:rsid w:val="002061D2"/>
  </w:style>
  <w:style w:type="paragraph" w:customStyle="1" w:styleId="42E846136AB842F993040D0E19CB4E3A">
    <w:name w:val="42E846136AB842F993040D0E19CB4E3A"/>
    <w:rsid w:val="002061D2"/>
  </w:style>
  <w:style w:type="paragraph" w:customStyle="1" w:styleId="078ED98D9AB14ED38F07D1838969EA1D">
    <w:name w:val="078ED98D9AB14ED38F07D1838969EA1D"/>
    <w:rsid w:val="002061D2"/>
  </w:style>
  <w:style w:type="paragraph" w:customStyle="1" w:styleId="CA7D20FEEE564A20A18CAD980A25DFAA">
    <w:name w:val="CA7D20FEEE564A20A18CAD980A25DFAA"/>
    <w:rsid w:val="002061D2"/>
  </w:style>
  <w:style w:type="paragraph" w:customStyle="1" w:styleId="07FAFD5CDAA648F095EBF3FF91141176">
    <w:name w:val="07FAFD5CDAA648F095EBF3FF91141176"/>
    <w:rsid w:val="002061D2"/>
  </w:style>
  <w:style w:type="paragraph" w:customStyle="1" w:styleId="C316E8E1092B4E06B07FBC4307176393">
    <w:name w:val="C316E8E1092B4E06B07FBC4307176393"/>
    <w:rsid w:val="002061D2"/>
  </w:style>
  <w:style w:type="paragraph" w:customStyle="1" w:styleId="85A8B04661D94AD2962EE479288D4CD0">
    <w:name w:val="85A8B04661D94AD2962EE479288D4CD0"/>
    <w:rsid w:val="002061D2"/>
  </w:style>
  <w:style w:type="paragraph" w:customStyle="1" w:styleId="26632CF6410649169096DBCB2AE491AB">
    <w:name w:val="26632CF6410649169096DBCB2AE491AB"/>
    <w:rsid w:val="002061D2"/>
  </w:style>
  <w:style w:type="paragraph" w:customStyle="1" w:styleId="E20DCAB2DB404E5986A6554AE660DC7D">
    <w:name w:val="E20DCAB2DB404E5986A6554AE660DC7D"/>
    <w:rsid w:val="002061D2"/>
  </w:style>
  <w:style w:type="paragraph" w:customStyle="1" w:styleId="8F6D86849B40443D9917A93C3AA1956C">
    <w:name w:val="8F6D86849B40443D9917A93C3AA1956C"/>
    <w:rsid w:val="002061D2"/>
  </w:style>
  <w:style w:type="paragraph" w:customStyle="1" w:styleId="01B16321E2204B8187B8CCCA44B7A625">
    <w:name w:val="01B16321E2204B8187B8CCCA44B7A625"/>
    <w:rsid w:val="002061D2"/>
  </w:style>
  <w:style w:type="paragraph" w:customStyle="1" w:styleId="1C656E8DD3CC422DA2875787E1243DC4">
    <w:name w:val="1C656E8DD3CC422DA2875787E1243DC4"/>
    <w:rsid w:val="002061D2"/>
  </w:style>
  <w:style w:type="paragraph" w:customStyle="1" w:styleId="8B94688AD1134676892B07E72137B4BC">
    <w:name w:val="8B94688AD1134676892B07E72137B4BC"/>
    <w:rsid w:val="002061D2"/>
  </w:style>
  <w:style w:type="paragraph" w:customStyle="1" w:styleId="CA008DE97EFD46A190F2B3F7FFA504A8">
    <w:name w:val="CA008DE97EFD46A190F2B3F7FFA504A8"/>
    <w:rsid w:val="002061D2"/>
  </w:style>
  <w:style w:type="paragraph" w:customStyle="1" w:styleId="A13E9FE4B37F48B88D105CC48E352C9F">
    <w:name w:val="A13E9FE4B37F48B88D105CC48E352C9F"/>
    <w:rsid w:val="002061D2"/>
  </w:style>
  <w:style w:type="paragraph" w:customStyle="1" w:styleId="BB8A17B65F604DA0976FA3F4B996AC7B">
    <w:name w:val="BB8A17B65F604DA0976FA3F4B996AC7B"/>
    <w:rsid w:val="002061D2"/>
  </w:style>
  <w:style w:type="paragraph" w:customStyle="1" w:styleId="3AA04A9C6B184DCAA3A162732740DFDC">
    <w:name w:val="3AA04A9C6B184DCAA3A162732740DFDC"/>
    <w:rsid w:val="002061D2"/>
  </w:style>
  <w:style w:type="paragraph" w:customStyle="1" w:styleId="FAD9A4B8845B415C95BC46372879BC88">
    <w:name w:val="FAD9A4B8845B415C95BC46372879BC88"/>
    <w:rsid w:val="002061D2"/>
  </w:style>
  <w:style w:type="paragraph" w:customStyle="1" w:styleId="6FF030A6B3C14549ABEAA4EB525EDAD6">
    <w:name w:val="6FF030A6B3C14549ABEAA4EB525EDAD6"/>
    <w:rsid w:val="002061D2"/>
  </w:style>
  <w:style w:type="paragraph" w:customStyle="1" w:styleId="2588B6D221104FBCB9D740EC83BF9806">
    <w:name w:val="2588B6D221104FBCB9D740EC83BF9806"/>
    <w:rsid w:val="002061D2"/>
  </w:style>
  <w:style w:type="paragraph" w:customStyle="1" w:styleId="3F680ED1F2C541FB9817AF32E7ED6D79">
    <w:name w:val="3F680ED1F2C541FB9817AF32E7ED6D79"/>
    <w:rsid w:val="002061D2"/>
  </w:style>
  <w:style w:type="paragraph" w:customStyle="1" w:styleId="949EB8789B3843F5B9000C079CBB1DD9">
    <w:name w:val="949EB8789B3843F5B9000C079CBB1DD9"/>
    <w:rsid w:val="002061D2"/>
  </w:style>
  <w:style w:type="paragraph" w:customStyle="1" w:styleId="9D856937FC754F4AB4C0BEA228009AA7">
    <w:name w:val="9D856937FC754F4AB4C0BEA228009AA7"/>
    <w:rsid w:val="002061D2"/>
  </w:style>
  <w:style w:type="paragraph" w:customStyle="1" w:styleId="4236E5FC2A104DB995C29EF6B053F97A">
    <w:name w:val="4236E5FC2A104DB995C29EF6B053F97A"/>
    <w:rsid w:val="002061D2"/>
  </w:style>
  <w:style w:type="paragraph" w:customStyle="1" w:styleId="DDCFBA07768B4CCE883E6FFA3E69EA2F">
    <w:name w:val="DDCFBA07768B4CCE883E6FFA3E69EA2F"/>
    <w:rsid w:val="002061D2"/>
  </w:style>
  <w:style w:type="character" w:styleId="PlaceholderText">
    <w:name w:val="Placeholder Text"/>
    <w:basedOn w:val="DefaultParagraphFont"/>
    <w:uiPriority w:val="99"/>
    <w:semiHidden/>
    <w:rsid w:val="002061D2"/>
    <w:rPr>
      <w:color w:val="808080"/>
    </w:rPr>
  </w:style>
  <w:style w:type="paragraph" w:customStyle="1" w:styleId="D5A785370C9646EA872593A13172AB60">
    <w:name w:val="D5A785370C9646EA872593A13172AB60"/>
    <w:rsid w:val="002061D2"/>
  </w:style>
  <w:style w:type="paragraph" w:customStyle="1" w:styleId="ContentBody">
    <w:name w:val="Content Body"/>
    <w:basedOn w:val="Normal"/>
    <w:link w:val="ContentBodyChar"/>
    <w:qFormat/>
    <w:rsid w:val="002061D2"/>
    <w:pPr>
      <w:spacing w:after="0" w:line="240" w:lineRule="auto"/>
    </w:pPr>
    <w:rPr>
      <w:rFonts w:eastAsiaTheme="minorHAnsi"/>
      <w:color w:val="404040" w:themeColor="text1" w:themeTint="BF"/>
      <w:sz w:val="20"/>
    </w:rPr>
  </w:style>
  <w:style w:type="character" w:customStyle="1" w:styleId="ContentBodyChar">
    <w:name w:val="Content Body Char"/>
    <w:basedOn w:val="DefaultParagraphFont"/>
    <w:link w:val="ContentBody"/>
    <w:rsid w:val="002061D2"/>
    <w:rPr>
      <w:rFonts w:eastAsiaTheme="minorHAnsi"/>
      <w:color w:val="404040" w:themeColor="text1" w:themeTint="BF"/>
      <w:sz w:val="20"/>
    </w:rPr>
  </w:style>
  <w:style w:type="paragraph" w:customStyle="1" w:styleId="8EF2A2DCB1044373ABBD19D769824847">
    <w:name w:val="8EF2A2DCB1044373ABBD19D769824847"/>
    <w:rsid w:val="002061D2"/>
  </w:style>
  <w:style w:type="paragraph" w:customStyle="1" w:styleId="C499EDB0A2A040ABBE490205066B3531">
    <w:name w:val="C499EDB0A2A040ABBE490205066B3531"/>
    <w:rsid w:val="002061D2"/>
  </w:style>
  <w:style w:type="paragraph" w:customStyle="1" w:styleId="8B8D31D4809E4E4C94BA2D2AAC5AB862">
    <w:name w:val="8B8D31D4809E4E4C94BA2D2AAC5AB862"/>
    <w:rsid w:val="002061D2"/>
  </w:style>
  <w:style w:type="paragraph" w:customStyle="1" w:styleId="7E2411093A94454DBCF724C0EB450E7E">
    <w:name w:val="7E2411093A94454DBCF724C0EB450E7E"/>
    <w:rsid w:val="002061D2"/>
  </w:style>
  <w:style w:type="paragraph" w:customStyle="1" w:styleId="1F25D1DE97BE49A3850CC0242551E391">
    <w:name w:val="1F25D1DE97BE49A3850CC0242551E391"/>
    <w:rsid w:val="002061D2"/>
  </w:style>
  <w:style w:type="paragraph" w:customStyle="1" w:styleId="D8C63BABCA864206BC19F9957DE8AE1E">
    <w:name w:val="D8C63BABCA864206BC19F9957DE8AE1E"/>
    <w:rsid w:val="002061D2"/>
  </w:style>
  <w:style w:type="paragraph" w:customStyle="1" w:styleId="B3B54220CD0C42B3916FE86AD3C639E8">
    <w:name w:val="B3B54220CD0C42B3916FE86AD3C639E8"/>
    <w:rsid w:val="002061D2"/>
  </w:style>
  <w:style w:type="paragraph" w:customStyle="1" w:styleId="B3AB3A9C9C9C40EA826D912976B6A7BD">
    <w:name w:val="B3AB3A9C9C9C40EA826D912976B6A7BD"/>
    <w:rsid w:val="002061D2"/>
  </w:style>
  <w:style w:type="paragraph" w:customStyle="1" w:styleId="C10B5924ECA84AF68DC90DA8AF8471E8">
    <w:name w:val="C10B5924ECA84AF68DC90DA8AF8471E8"/>
    <w:rsid w:val="002061D2"/>
  </w:style>
  <w:style w:type="paragraph" w:customStyle="1" w:styleId="575C381B21B24C2C95FE5F8FDAC8A26F">
    <w:name w:val="575C381B21B24C2C95FE5F8FDAC8A26F"/>
    <w:rsid w:val="002061D2"/>
  </w:style>
  <w:style w:type="paragraph" w:customStyle="1" w:styleId="9F341CA8892C44B88DDFD4112AA31258">
    <w:name w:val="9F341CA8892C44B88DDFD4112AA31258"/>
    <w:rsid w:val="002061D2"/>
  </w:style>
  <w:style w:type="paragraph" w:customStyle="1" w:styleId="B1E4BA205CF74E8F8A333A64F6AD2688">
    <w:name w:val="B1E4BA205CF74E8F8A333A64F6AD2688"/>
    <w:rsid w:val="002061D2"/>
  </w:style>
  <w:style w:type="paragraph" w:customStyle="1" w:styleId="4D74311D68AF4A73916A4B7CBA51578D">
    <w:name w:val="4D74311D68AF4A73916A4B7CBA51578D"/>
    <w:rsid w:val="002061D2"/>
  </w:style>
  <w:style w:type="paragraph" w:customStyle="1" w:styleId="BEDFD97C1B5B4107A87081F794778DCB">
    <w:name w:val="BEDFD97C1B5B4107A87081F794778DCB"/>
    <w:rsid w:val="002061D2"/>
  </w:style>
  <w:style w:type="paragraph" w:customStyle="1" w:styleId="5E2307E30AD14E17BF9937E1A2AB42B9">
    <w:name w:val="5E2307E30AD14E17BF9937E1A2AB42B9"/>
    <w:rsid w:val="002061D2"/>
  </w:style>
  <w:style w:type="paragraph" w:customStyle="1" w:styleId="0DD4986EB1F94473A634713C467EC608">
    <w:name w:val="0DD4986EB1F94473A634713C467EC608"/>
    <w:rsid w:val="002061D2"/>
  </w:style>
  <w:style w:type="paragraph" w:customStyle="1" w:styleId="8019B6028E2E4D5D8608B8C1334FC974">
    <w:name w:val="8019B6028E2E4D5D8608B8C1334FC974"/>
    <w:rsid w:val="002061D2"/>
  </w:style>
  <w:style w:type="paragraph" w:customStyle="1" w:styleId="9F2710D969E443A4A2642453A3B85E50">
    <w:name w:val="9F2710D969E443A4A2642453A3B85E50"/>
    <w:rsid w:val="002061D2"/>
  </w:style>
  <w:style w:type="paragraph" w:customStyle="1" w:styleId="2910745577B0416296E430104177200A">
    <w:name w:val="2910745577B0416296E430104177200A"/>
    <w:rsid w:val="002061D2"/>
  </w:style>
  <w:style w:type="paragraph" w:customStyle="1" w:styleId="86193E19110B4C39ADEAD932098EAF71">
    <w:name w:val="86193E19110B4C39ADEAD932098EAF71"/>
    <w:rsid w:val="002061D2"/>
  </w:style>
  <w:style w:type="paragraph" w:customStyle="1" w:styleId="1417F33BA7754171B7FCFC4E619C00DF">
    <w:name w:val="1417F33BA7754171B7FCFC4E619C00DF"/>
    <w:rsid w:val="002061D2"/>
  </w:style>
  <w:style w:type="paragraph" w:customStyle="1" w:styleId="6522ACA520A94C3E941C2BBD07F76D0B">
    <w:name w:val="6522ACA520A94C3E941C2BBD07F76D0B"/>
    <w:rsid w:val="002061D2"/>
  </w:style>
  <w:style w:type="paragraph" w:customStyle="1" w:styleId="8364DDF82C8C4E1B88603DE9E357236C">
    <w:name w:val="8364DDF82C8C4E1B88603DE9E357236C"/>
    <w:rsid w:val="00C44C13"/>
  </w:style>
  <w:style w:type="paragraph" w:customStyle="1" w:styleId="DEA274B3265E45218CD2EB7729C82BDA">
    <w:name w:val="DEA274B3265E45218CD2EB7729C82BDA"/>
    <w:rsid w:val="00C44C13"/>
  </w:style>
  <w:style w:type="paragraph" w:customStyle="1" w:styleId="1BF51D3C4C034C71913E7145F61635FA">
    <w:name w:val="1BF51D3C4C034C71913E7145F61635FA"/>
    <w:rsid w:val="00C44C13"/>
  </w:style>
  <w:style w:type="paragraph" w:customStyle="1" w:styleId="086085498E3D44C1A077AAED25934FAA">
    <w:name w:val="086085498E3D44C1A077AAED25934FAA"/>
    <w:rsid w:val="00C44C13"/>
  </w:style>
  <w:style w:type="paragraph" w:customStyle="1" w:styleId="C886846528C54CBDB1D4BE8ABFEC8C5C">
    <w:name w:val="C886846528C54CBDB1D4BE8ABFEC8C5C"/>
    <w:rsid w:val="00C44C13"/>
  </w:style>
  <w:style w:type="paragraph" w:customStyle="1" w:styleId="845455C5E7674C389EE73639D49B1C8C">
    <w:name w:val="845455C5E7674C389EE73639D49B1C8C"/>
    <w:rsid w:val="00C44C13"/>
  </w:style>
  <w:style w:type="paragraph" w:customStyle="1" w:styleId="5C994A27B4CC4A73AC3C5D46FF55FB41">
    <w:name w:val="5C994A27B4CC4A73AC3C5D46FF55FB41"/>
    <w:rsid w:val="00C44C13"/>
  </w:style>
  <w:style w:type="paragraph" w:customStyle="1" w:styleId="68A35A72158F431C926167582F61FD1A">
    <w:name w:val="68A35A72158F431C926167582F61FD1A"/>
    <w:rsid w:val="00C44C13"/>
  </w:style>
  <w:style w:type="paragraph" w:customStyle="1" w:styleId="6B0BF1E1F2324B30B231880F0C8F5958">
    <w:name w:val="6B0BF1E1F2324B30B231880F0C8F5958"/>
    <w:rsid w:val="00C44C13"/>
  </w:style>
  <w:style w:type="paragraph" w:customStyle="1" w:styleId="41D45F7B9BBA4B79BD1457AA0F750857">
    <w:name w:val="41D45F7B9BBA4B79BD1457AA0F750857"/>
    <w:rsid w:val="00C44C13"/>
  </w:style>
  <w:style w:type="paragraph" w:customStyle="1" w:styleId="9ABB839DC0564A5A9AA687ADAD06699D">
    <w:name w:val="9ABB839DC0564A5A9AA687ADAD06699D"/>
    <w:rsid w:val="00C44C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FunctionalResume</Template>
  <TotalTime>2267</TotalTime>
  <Pages>3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</vt:lpstr>
    </vt:vector>
  </TitlesOfParts>
  <Company/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</dc:title>
  <dc:creator>Rohit Bind</dc:creator>
  <cp:lastModifiedBy>Dipanshu kocher</cp:lastModifiedBy>
  <cp:revision>348</cp:revision>
  <dcterms:created xsi:type="dcterms:W3CDTF">2014-06-22T11:03:00Z</dcterms:created>
  <dcterms:modified xsi:type="dcterms:W3CDTF">2017-08-21T18:00:00Z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</Properties>
</file>